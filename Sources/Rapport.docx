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rPr>
        <w:id w:val="486957396"/>
        <w:docPartObj>
          <w:docPartGallery w:val="Cover Pages"/>
          <w:docPartUnique/>
        </w:docPartObj>
      </w:sdtPr>
      <w:sdtContent>
        <w:p w:rsidR="00E62CC7" w:rsidRDefault="00EF55C7">
          <w:pPr>
            <w:spacing w:after="200"/>
            <w:rPr>
              <w:b/>
            </w:rPr>
          </w:pPr>
          <w:r w:rsidRPr="00EF55C7">
            <w:rPr>
              <w:rFonts w:asciiTheme="majorHAnsi" w:hAnsiTheme="majorHAnsi"/>
              <w:b/>
              <w:noProof/>
              <w:color w:val="D34817" w:themeColor="accent1"/>
              <w:sz w:val="48"/>
              <w:szCs w:val="48"/>
            </w:rPr>
            <w:pict>
              <v:rect id="_x0000_s1067" style="position:absolute;left:0;text-align:left;margin-left:0;margin-top:289.85pt;width:575.15pt;height:755.15pt;z-index:251664896;mso-width-percent:917;mso-height-percent:1000;mso-top-percent:250;mso-position-horizontal:center;mso-position-horizontal-relative:page;mso-position-vertical-relative:page;mso-width-percent:917;mso-height-percent:1000;mso-top-percent:250;mso-height-relative:margin" o:allowincell="f" filled="f" stroked="f">
                <v:textbox style="mso-next-textbox:#_x0000_s1067;mso-fit-shape-to-text:t" inset="0,0,0,0">
                  <w:txbxContent>
                    <w:tbl>
                      <w:tblPr>
                        <w:tblStyle w:val="Grilledutableau"/>
                        <w:tblOverlap w:val="never"/>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4" w:type="dxa"/>
                          <w:left w:w="0" w:type="dxa"/>
                          <w:bottom w:w="144" w:type="dxa"/>
                          <w:right w:w="0" w:type="dxa"/>
                        </w:tblCellMar>
                        <w:tblLook w:val="04A0"/>
                      </w:tblPr>
                      <w:tblGrid>
                        <w:gridCol w:w="10932"/>
                      </w:tblGrid>
                      <w:tr w:rsidR="006C00D6">
                        <w:trPr>
                          <w:trHeight w:val="144"/>
                          <w:jc w:val="center"/>
                        </w:trPr>
                        <w:tc>
                          <w:tcPr>
                            <w:tcW w:w="0" w:type="auto"/>
                            <w:shd w:val="clear" w:color="auto" w:fill="F4B29B" w:themeFill="accent1" w:themeFillTint="66"/>
                            <w:tcMar>
                              <w:top w:w="0" w:type="dxa"/>
                              <w:bottom w:w="0" w:type="dxa"/>
                            </w:tcMar>
                            <w:vAlign w:val="center"/>
                          </w:tcPr>
                          <w:p w:rsidR="00E62CC7" w:rsidRDefault="00E62CC7">
                            <w:pPr>
                              <w:pStyle w:val="Sansinterligne"/>
                              <w:rPr>
                                <w:sz w:val="8"/>
                                <w:szCs w:val="8"/>
                              </w:rPr>
                            </w:pPr>
                          </w:p>
                        </w:tc>
                      </w:tr>
                      <w:tr w:rsidR="006C00D6">
                        <w:trPr>
                          <w:trHeight w:val="1440"/>
                          <w:jc w:val="center"/>
                        </w:trPr>
                        <w:tc>
                          <w:tcPr>
                            <w:tcW w:w="0" w:type="auto"/>
                            <w:shd w:val="clear" w:color="auto" w:fill="D34817" w:themeFill="accent1"/>
                            <w:vAlign w:val="center"/>
                          </w:tcPr>
                          <w:p w:rsidR="00E62CC7" w:rsidRPr="0059443E" w:rsidRDefault="00EF55C7" w:rsidP="0059443E">
                            <w:pPr>
                              <w:pStyle w:val="Sansinterligne"/>
                              <w:suppressOverlap/>
                              <w:jc w:val="center"/>
                              <w:rPr>
                                <w:rFonts w:ascii="Arial" w:eastAsiaTheme="majorEastAsia" w:hAnsi="Arial" w:cs="Arial"/>
                                <w:b/>
                                <w:color w:val="FFFFFF" w:themeColor="background1"/>
                                <w:sz w:val="72"/>
                                <w:szCs w:val="72"/>
                              </w:rPr>
                            </w:pPr>
                            <w:sdt>
                              <w:sdtPr>
                                <w:rPr>
                                  <w:rFonts w:ascii="Arial" w:eastAsiaTheme="majorEastAsia" w:hAnsi="Arial" w:cs="Arial"/>
                                  <w:b/>
                                  <w:color w:val="FFFFFF" w:themeColor="background1"/>
                                  <w:sz w:val="72"/>
                                  <w:szCs w:val="72"/>
                                </w:rPr>
                                <w:id w:val="3232653"/>
                                <w:placeholder>
                                  <w:docPart w:val="EF686AB99F8A484D8FC58F94E22931AD"/>
                                </w:placeholder>
                                <w:dataBinding w:prefixMappings="xmlns:ns0='http://schemas.openxmlformats.org/package/2006/metadata/core-properties' xmlns:ns1='http://purl.org/dc/elements/1.1/'" w:xpath="/ns0:coreProperties[1]/ns1:title[1]" w:storeItemID="{6C3C8BC8-F283-45AE-878A-BAB7291924A1}"/>
                                <w:text/>
                              </w:sdtPr>
                              <w:sdtContent>
                                <w:r w:rsidR="0059443E" w:rsidRPr="0059443E">
                                  <w:rPr>
                                    <w:rFonts w:ascii="Arial" w:eastAsiaTheme="majorEastAsia" w:hAnsi="Arial" w:cs="Arial"/>
                                    <w:b/>
                                    <w:color w:val="FFFFFF" w:themeColor="background1"/>
                                    <w:sz w:val="72"/>
                                    <w:szCs w:val="72"/>
                                  </w:rPr>
                                  <w:t>Rapport d’analyse</w:t>
                                </w:r>
                              </w:sdtContent>
                            </w:sdt>
                          </w:p>
                        </w:tc>
                      </w:tr>
                      <w:tr w:rsidR="006C00D6">
                        <w:trPr>
                          <w:trHeight w:val="144"/>
                          <w:jc w:val="center"/>
                        </w:trPr>
                        <w:tc>
                          <w:tcPr>
                            <w:tcW w:w="0" w:type="auto"/>
                            <w:shd w:val="clear" w:color="auto" w:fill="918485" w:themeFill="accent5"/>
                            <w:tcMar>
                              <w:top w:w="0" w:type="dxa"/>
                              <w:bottom w:w="0" w:type="dxa"/>
                            </w:tcMar>
                            <w:vAlign w:val="center"/>
                          </w:tcPr>
                          <w:p w:rsidR="00E62CC7" w:rsidRDefault="00E62CC7">
                            <w:pPr>
                              <w:pStyle w:val="Sansinterligne"/>
                              <w:rPr>
                                <w:sz w:val="8"/>
                                <w:szCs w:val="8"/>
                              </w:rPr>
                            </w:pPr>
                          </w:p>
                        </w:tc>
                      </w:tr>
                      <w:tr w:rsidR="003F75C4">
                        <w:trPr>
                          <w:trHeight w:val="720"/>
                          <w:jc w:val="center"/>
                        </w:trPr>
                        <w:tc>
                          <w:tcPr>
                            <w:tcW w:w="0" w:type="auto"/>
                            <w:vAlign w:val="bottom"/>
                          </w:tcPr>
                          <w:p w:rsidR="00E62CC7" w:rsidRPr="0059443E" w:rsidRDefault="00EF55C7" w:rsidP="0059443E">
                            <w:pPr>
                              <w:pStyle w:val="Sansinterligne"/>
                              <w:suppressOverlap/>
                              <w:jc w:val="center"/>
                              <w:rPr>
                                <w:rFonts w:ascii="Arial" w:hAnsi="Arial" w:cs="Arial"/>
                                <w:i/>
                                <w:sz w:val="36"/>
                                <w:szCs w:val="36"/>
                              </w:rPr>
                            </w:pPr>
                            <w:sdt>
                              <w:sdtPr>
                                <w:rPr>
                                  <w:rFonts w:ascii="Arial" w:hAnsi="Arial" w:cs="Arial"/>
                                  <w:sz w:val="36"/>
                                  <w:szCs w:val="36"/>
                                </w:rPr>
                                <w:id w:val="1652111"/>
                                <w:placeholder>
                                  <w:docPart w:val="8E30769E8C0D4C53808D11C37DF43465"/>
                                </w:placeholder>
                                <w:dataBinding w:prefixMappings="xmlns:ns0='http://schemas.openxmlformats.org/package/2006/metadata/core-properties' xmlns:ns1='http://purl.org/dc/elements/1.1/'" w:xpath="/ns0:coreProperties[1]/ns1:subject[1]" w:storeItemID="{6C3C8BC8-F283-45AE-878A-BAB7291924A1}"/>
                                <w:text/>
                              </w:sdtPr>
                              <w:sdtContent>
                                <w:r w:rsidR="0059443E" w:rsidRPr="0059443E">
                                  <w:rPr>
                                    <w:rFonts w:ascii="Arial" w:hAnsi="Arial" w:cs="Arial"/>
                                    <w:sz w:val="36"/>
                                    <w:szCs w:val="36"/>
                                  </w:rPr>
                                  <w:t>Projet de génie logiciel</w:t>
                                </w:r>
                              </w:sdtContent>
                            </w:sdt>
                          </w:p>
                        </w:tc>
                      </w:tr>
                    </w:tbl>
                    <w:p w:rsidR="00E62CC7" w:rsidRDefault="00E62CC7"/>
                  </w:txbxContent>
                </v:textbox>
                <w10:wrap anchorx="page" anchory="page"/>
              </v:rect>
            </w:pict>
          </w:r>
          <w:r w:rsidRPr="00EF55C7">
            <w:rPr>
              <w:rFonts w:asciiTheme="majorHAnsi" w:hAnsiTheme="majorHAnsi"/>
              <w:b/>
              <w:noProof/>
              <w:color w:val="D34817" w:themeColor="accent1"/>
              <w:sz w:val="48"/>
              <w:szCs w:val="48"/>
            </w:rPr>
            <w:pict>
              <v:rect id="_x0000_s1066" style="position:absolute;left:0;text-align:left;margin-left:0;margin-top:1065pt;width:482.5pt;height:50.7pt;z-index:251663872;mso-width-percent:1000;mso-height-percent:1000;mso-top-percent:800;mso-position-horizontal:center;mso-position-horizontal-relative:margin;mso-position-vertical-relative:margin;mso-width-percent:1000;mso-height-percent:1000;mso-top-percent:800;mso-width-relative:margin;mso-height-relative:margin;v-text-anchor:bottom" o:allowincell="f" filled="f" stroked="f" strokeweight=".25pt">
                <v:textbox style="mso-next-textbox:#_x0000_s1066;mso-fit-shape-to-text:t" inset=",18pt,,18pt">
                  <w:txbxContent>
                    <w:p w:rsidR="00E62CC7" w:rsidRPr="0059443E" w:rsidRDefault="00EF55C7">
                      <w:pPr>
                        <w:pStyle w:val="Sansinterligne"/>
                        <w:spacing w:line="276" w:lineRule="auto"/>
                        <w:suppressOverlap/>
                        <w:jc w:val="center"/>
                        <w:rPr>
                          <w:rFonts w:ascii="Arial" w:hAnsi="Arial" w:cs="Arial"/>
                          <w:b/>
                          <w:bCs/>
                          <w:caps/>
                          <w:color w:val="D34817" w:themeColor="accent1"/>
                        </w:rPr>
                      </w:pPr>
                      <w:sdt>
                        <w:sdtPr>
                          <w:rPr>
                            <w:rFonts w:ascii="Arial" w:hAnsi="Arial" w:cs="Arial"/>
                            <w:b/>
                            <w:bCs/>
                            <w:caps/>
                            <w:color w:val="D34817" w:themeColor="accent1"/>
                          </w:rPr>
                          <w:id w:val="1551716"/>
                          <w:placeholder>
                            <w:docPart w:val="62418E27506A42A0A9673C0E58FB64C1"/>
                          </w:placeholder>
                          <w:dataBinding w:prefixMappings="xmlns:ns0='http://schemas.openxmlformats.org/officeDocument/2006/extended-properties'" w:xpath="/ns0:Properties[1]/ns0:Company[1]" w:storeItemID="{6668398D-A668-4E3E-A5EB-62B293D839F1}"/>
                          <w:text/>
                        </w:sdtPr>
                        <w:sdtContent>
                          <w:r w:rsidR="0059443E" w:rsidRPr="0059443E">
                            <w:rPr>
                              <w:rFonts w:ascii="Arial" w:hAnsi="Arial" w:cs="Arial"/>
                              <w:b/>
                              <w:bCs/>
                              <w:caps/>
                              <w:color w:val="D34817" w:themeColor="accent1"/>
                            </w:rPr>
                            <w:t>Nom du projet : ProGPS</w:t>
                          </w:r>
                        </w:sdtContent>
                      </w:sdt>
                    </w:p>
                    <w:p w:rsidR="00E62CC7" w:rsidRDefault="00E62CC7">
                      <w:pPr>
                        <w:pStyle w:val="Sansinterligne"/>
                        <w:spacing w:line="276" w:lineRule="auto"/>
                        <w:suppressOverlap/>
                        <w:jc w:val="center"/>
                        <w:rPr>
                          <w:b/>
                          <w:bCs/>
                          <w:caps/>
                          <w:color w:val="D34817" w:themeColor="accent1"/>
                        </w:rPr>
                      </w:pPr>
                    </w:p>
                    <w:p w:rsidR="00E62CC7" w:rsidRPr="0059443E" w:rsidRDefault="00EF55C7">
                      <w:pPr>
                        <w:pStyle w:val="Sansinterligne"/>
                        <w:spacing w:line="276" w:lineRule="auto"/>
                        <w:suppressOverlap/>
                        <w:jc w:val="center"/>
                        <w:rPr>
                          <w:rFonts w:ascii="Arial" w:hAnsi="Arial" w:cs="Arial"/>
                          <w:sz w:val="28"/>
                          <w:szCs w:val="28"/>
                        </w:rPr>
                      </w:pPr>
                      <w:sdt>
                        <w:sdtPr>
                          <w:rPr>
                            <w:rFonts w:ascii="Arial" w:hAnsi="Arial" w:cs="Arial"/>
                            <w:sz w:val="28"/>
                            <w:szCs w:val="28"/>
                          </w:rPr>
                          <w:id w:val="1551723"/>
                          <w:dataBinding w:prefixMappings="xmlns:ns0='http://schemas.microsoft.com/office/2006/coverPageProps'" w:xpath="/ns0:CoverPageProperties[1]/ns0:PublishDate[1]" w:storeItemID="{55AF091B-3C7A-41E3-B477-F2FDAA23CFDA}"/>
                          <w:date w:fullDate="2007-10-19T00:00:00Z">
                            <w:dateFormat w:val="dd MMMM yyyy"/>
                            <w:lid w:val="fr-FR"/>
                            <w:storeMappedDataAs w:val="dateTime"/>
                            <w:calendar w:val="gregorian"/>
                          </w:date>
                        </w:sdtPr>
                        <w:sdtContent>
                          <w:r w:rsidR="0059443E" w:rsidRPr="0059443E">
                            <w:rPr>
                              <w:rFonts w:ascii="Arial" w:hAnsi="Arial" w:cs="Arial"/>
                              <w:sz w:val="28"/>
                              <w:szCs w:val="28"/>
                            </w:rPr>
                            <w:t>19 octobre 2007</w:t>
                          </w:r>
                        </w:sdtContent>
                      </w:sdt>
                    </w:p>
                    <w:p w:rsidR="0059443E" w:rsidRPr="0059443E" w:rsidRDefault="0059443E">
                      <w:pPr>
                        <w:pStyle w:val="Sansinterligne"/>
                        <w:spacing w:line="276" w:lineRule="auto"/>
                        <w:suppressOverlap/>
                        <w:jc w:val="center"/>
                        <w:rPr>
                          <w:rFonts w:ascii="Arial" w:hAnsi="Arial" w:cs="Arial"/>
                        </w:rPr>
                      </w:pPr>
                    </w:p>
                    <w:p w:rsidR="0059443E" w:rsidRPr="0059443E" w:rsidRDefault="00102BBB" w:rsidP="00102BBB">
                      <w:pPr>
                        <w:pStyle w:val="Sansinterligne"/>
                        <w:spacing w:line="276" w:lineRule="auto"/>
                        <w:jc w:val="left"/>
                        <w:rPr>
                          <w:rFonts w:ascii="Arial" w:hAnsi="Arial" w:cs="Arial"/>
                        </w:rPr>
                      </w:pPr>
                      <w:r>
                        <w:rPr>
                          <w:rFonts w:ascii="Arial" w:hAnsi="Arial" w:cs="Arial"/>
                        </w:rPr>
                        <w:t>Groupe :</w:t>
                      </w:r>
                      <w:r w:rsidR="00FD678B" w:rsidRPr="0059443E">
                        <w:rPr>
                          <w:rFonts w:ascii="Arial" w:hAnsi="Arial" w:cs="Arial"/>
                        </w:rPr>
                        <w:t xml:space="preserve"> </w:t>
                      </w:r>
                    </w:p>
                    <w:p w:rsidR="00E62CC7" w:rsidRPr="0059443E" w:rsidRDefault="0059443E" w:rsidP="00102BBB">
                      <w:pPr>
                        <w:pStyle w:val="Sansinterligne"/>
                        <w:spacing w:line="276" w:lineRule="auto"/>
                        <w:jc w:val="left"/>
                        <w:rPr>
                          <w:rFonts w:ascii="Arial" w:hAnsi="Arial" w:cs="Arial"/>
                        </w:rPr>
                      </w:pPr>
                      <w:r w:rsidRPr="0059443E">
                        <w:rPr>
                          <w:rFonts w:ascii="Arial" w:hAnsi="Arial" w:cs="Arial"/>
                        </w:rPr>
                        <w:t>BERTHOMME Olivier</w:t>
                      </w:r>
                    </w:p>
                    <w:p w:rsidR="0059443E" w:rsidRPr="0059443E" w:rsidRDefault="0059443E" w:rsidP="00102BBB">
                      <w:pPr>
                        <w:pStyle w:val="Sansinterligne"/>
                        <w:spacing w:line="276" w:lineRule="auto"/>
                        <w:jc w:val="left"/>
                        <w:rPr>
                          <w:rFonts w:ascii="Arial" w:hAnsi="Arial" w:cs="Arial"/>
                        </w:rPr>
                      </w:pPr>
                      <w:r w:rsidRPr="0059443E">
                        <w:rPr>
                          <w:rFonts w:ascii="Arial" w:hAnsi="Arial" w:cs="Arial"/>
                        </w:rPr>
                        <w:t>DUBOIS Mickaël</w:t>
                      </w:r>
                    </w:p>
                    <w:p w:rsidR="0059443E" w:rsidRPr="0059443E" w:rsidRDefault="0059443E" w:rsidP="00102BBB">
                      <w:pPr>
                        <w:pStyle w:val="Sansinterligne"/>
                        <w:spacing w:line="276" w:lineRule="auto"/>
                        <w:jc w:val="left"/>
                        <w:rPr>
                          <w:rFonts w:ascii="Arial" w:hAnsi="Arial" w:cs="Arial"/>
                        </w:rPr>
                      </w:pPr>
                      <w:r w:rsidRPr="0059443E">
                        <w:rPr>
                          <w:rFonts w:ascii="Arial" w:hAnsi="Arial" w:cs="Arial"/>
                        </w:rPr>
                        <w:t>LERICHE Clément</w:t>
                      </w:r>
                    </w:p>
                    <w:p w:rsidR="0059443E" w:rsidRPr="0059443E" w:rsidRDefault="0059443E" w:rsidP="00102BBB">
                      <w:pPr>
                        <w:pStyle w:val="Sansinterligne"/>
                        <w:spacing w:line="276" w:lineRule="auto"/>
                        <w:jc w:val="left"/>
                        <w:rPr>
                          <w:rFonts w:ascii="Arial" w:hAnsi="Arial" w:cs="Arial"/>
                        </w:rPr>
                      </w:pPr>
                      <w:r w:rsidRPr="0059443E">
                        <w:rPr>
                          <w:rFonts w:ascii="Arial" w:hAnsi="Arial" w:cs="Arial"/>
                        </w:rPr>
                        <w:t>VAN DROMME Julien</w:t>
                      </w:r>
                    </w:p>
                  </w:txbxContent>
                </v:textbox>
                <w10:wrap anchorx="margin" anchory="margin"/>
              </v:rect>
            </w:pict>
          </w:r>
          <w:r w:rsidR="00FD678B">
            <w:rPr>
              <w:smallCaps/>
            </w:rPr>
            <w:br w:type="page"/>
          </w:r>
        </w:p>
      </w:sdtContent>
    </w:sdt>
    <w:p w:rsidR="00E62CC7" w:rsidRPr="00D679B5" w:rsidRDefault="00EF55C7">
      <w:pPr>
        <w:pStyle w:val="Titre"/>
        <w:rPr>
          <w:smallCaps w:val="0"/>
          <w:sz w:val="36"/>
          <w:szCs w:val="36"/>
        </w:rPr>
      </w:pPr>
      <w:sdt>
        <w:sdtPr>
          <w:rPr>
            <w:smallCaps w:val="0"/>
            <w:sz w:val="36"/>
            <w:szCs w:val="36"/>
          </w:rPr>
          <w:alias w:val="Titre"/>
          <w:tag w:val="Titre"/>
          <w:id w:val="11808329"/>
          <w:placeholder>
            <w:docPart w:val="CA7AFAADE7A74290A8EBC3DB5B474C51"/>
          </w:placeholder>
          <w:dataBinding w:prefixMappings="xmlns:ns0='http://schemas.openxmlformats.org/package/2006/metadata/core-properties' xmlns:ns1='http://purl.org/dc/elements/1.1/'" w:xpath="/ns0:coreProperties[1]/ns1:title[1]" w:storeItemID="{6C3C8BC8-F283-45AE-878A-BAB7291924A1}"/>
          <w:text/>
        </w:sdtPr>
        <w:sdtContent>
          <w:r w:rsidR="0059443E" w:rsidRPr="00D679B5">
            <w:rPr>
              <w:smallCaps w:val="0"/>
              <w:sz w:val="36"/>
              <w:szCs w:val="36"/>
            </w:rPr>
            <w:t>Rapport d’analyse</w:t>
          </w:r>
        </w:sdtContent>
      </w:sdt>
    </w:p>
    <w:p w:rsidR="00E62CC7" w:rsidRPr="00D679B5" w:rsidRDefault="00EF55C7">
      <w:pPr>
        <w:pStyle w:val="Sous-titre"/>
        <w:rPr>
          <w:sz w:val="24"/>
          <w:szCs w:val="24"/>
        </w:rPr>
      </w:pPr>
      <w:sdt>
        <w:sdtPr>
          <w:rPr>
            <w:sz w:val="24"/>
            <w:szCs w:val="24"/>
          </w:rPr>
          <w:alias w:val="Sous-titre"/>
          <w:tag w:val="Sous-titre"/>
          <w:id w:val="11808339"/>
          <w:placeholder>
            <w:docPart w:val="3C979BC258A14C77AE28870662A3502C"/>
          </w:placeholder>
          <w:dataBinding w:prefixMappings="xmlns:ns0='http://schemas.openxmlformats.org/package/2006/metadata/core-properties' xmlns:ns1='http://purl.org/dc/elements/1.1/'" w:xpath="/ns0:coreProperties[1]/ns1:subject[1]" w:storeItemID="{6C3C8BC8-F283-45AE-878A-BAB7291924A1}"/>
          <w:text/>
        </w:sdtPr>
        <w:sdtContent>
          <w:r w:rsidR="0059443E" w:rsidRPr="00D679B5">
            <w:rPr>
              <w:sz w:val="24"/>
              <w:szCs w:val="24"/>
            </w:rPr>
            <w:t>Projet de génie logiciel</w:t>
          </w:r>
        </w:sdtContent>
      </w:sdt>
    </w:p>
    <w:p w:rsidR="0018525D" w:rsidRDefault="0018525D" w:rsidP="0018525D">
      <w:pPr>
        <w:pStyle w:val="Titre1"/>
      </w:pPr>
      <w:r>
        <w:t>Généralités :</w:t>
      </w:r>
    </w:p>
    <w:p w:rsidR="0018525D" w:rsidRDefault="0018525D" w:rsidP="0018525D"/>
    <w:p w:rsidR="0018525D" w:rsidRDefault="0018525D" w:rsidP="0018525D">
      <w:pPr>
        <w:ind w:firstLine="709"/>
      </w:pPr>
      <w:r>
        <w:t>Nous avons choisi de réaliser ce projet de façon intuitive pour l’</w:t>
      </w:r>
      <w:r w:rsidR="00C264F5">
        <w:t>utilisateur et sans réaliser</w:t>
      </w:r>
      <w:r>
        <w:t xml:space="preserve"> de</w:t>
      </w:r>
      <w:r w:rsidR="00C264F5">
        <w:t>s</w:t>
      </w:r>
      <w:r>
        <w:t xml:space="preserve"> fonctionnalités précises et complexes.</w:t>
      </w:r>
    </w:p>
    <w:p w:rsidR="0018525D" w:rsidRDefault="0018525D" w:rsidP="0018525D">
      <w:pPr>
        <w:ind w:firstLine="709"/>
      </w:pPr>
      <w:r>
        <w:t xml:space="preserve">Le logiciel permettra ainsi à l’utilisateur de calculer un itinéraire entre 2 villes en respectant des préférences. L’utilisateur donne ses instructions puis valide son choix. Le logiciel lui propose alors les 5 meilleures solutions. </w:t>
      </w:r>
      <w:r w:rsidR="00A84FC1">
        <w:t>L</w:t>
      </w:r>
      <w:r>
        <w:t>’</w:t>
      </w:r>
      <w:r w:rsidR="00A84FC1">
        <w:t>utilisateur en sélectionne une et</w:t>
      </w:r>
      <w:r>
        <w:t xml:space="preserve"> le système lui indique la prochaine ville </w:t>
      </w:r>
      <w:r w:rsidR="00C264F5">
        <w:t>où se rendre</w:t>
      </w:r>
      <w:r>
        <w:t xml:space="preserve">. Dès lors, commencent les phases de localisation </w:t>
      </w:r>
      <w:r w:rsidR="00A84FC1">
        <w:t>durant lesquelles l’utilisateur indique au système la ville dans laquelle il se</w:t>
      </w:r>
      <w:r w:rsidR="00C264F5">
        <w:t xml:space="preserve"> trouve, le système lui retournant</w:t>
      </w:r>
      <w:r w:rsidR="00A84FC1">
        <w:t xml:space="preserve"> la prochaine ville à atteindre.</w:t>
      </w:r>
    </w:p>
    <w:p w:rsidR="00A84FC1" w:rsidRDefault="00A84FC1" w:rsidP="0018525D">
      <w:pPr>
        <w:ind w:firstLine="709"/>
      </w:pPr>
      <w:r>
        <w:t xml:space="preserve">Le logiciel possède des fonctionnalités pour l’administrateur du système. L’administrateur accède à des fonctionnalités qui lui sont réservées : ajouter/modifier/supprimer une ville/tronçon/route ; mais aussi rendre indisponible une ville ou un tronçon (ce qui permet de modéliser les changements du </w:t>
      </w:r>
      <w:r w:rsidR="00C264F5">
        <w:t>trafic</w:t>
      </w:r>
      <w:r>
        <w:t>).</w:t>
      </w:r>
      <w:r w:rsidR="00C264F5">
        <w:t xml:space="preserve"> Ces opérations sont prises en compte par le système immédiatement. Un utilisateur peut donc être détourné d’un itinéraire pour éviter une ville ou une route.</w:t>
      </w:r>
    </w:p>
    <w:p w:rsidR="00D16505" w:rsidRPr="0018525D" w:rsidRDefault="00D16505" w:rsidP="0018525D">
      <w:pPr>
        <w:ind w:firstLine="709"/>
      </w:pPr>
      <w:r>
        <w:t>En termes d’implémentations, nous ne mettons pas en place un système de client-serveur ni une base de données pour enregistrer le réseau routier</w:t>
      </w:r>
      <w:r w:rsidR="006A41D2">
        <w:t xml:space="preserve"> (</w:t>
      </w:r>
      <w:r w:rsidR="00595705">
        <w:t>malgré tout, cette solution n’est pas exclue pour le moment</w:t>
      </w:r>
      <w:r w:rsidR="006A41D2">
        <w:t>)</w:t>
      </w:r>
      <w:r>
        <w:t>.</w:t>
      </w:r>
    </w:p>
    <w:p w:rsidR="00A81809" w:rsidRDefault="00A81809">
      <w:pPr>
        <w:spacing w:after="200"/>
        <w:jc w:val="left"/>
        <w:rPr>
          <w:rFonts w:asciiTheme="majorHAnsi" w:eastAsiaTheme="majorEastAsia" w:hAnsiTheme="majorHAnsi" w:cstheme="majorBidi"/>
          <w:b/>
          <w:bCs/>
          <w:color w:val="9D3511" w:themeColor="accent1" w:themeShade="BF"/>
          <w:spacing w:val="20"/>
          <w:sz w:val="32"/>
          <w:szCs w:val="28"/>
        </w:rPr>
      </w:pPr>
      <w:r>
        <w:br w:type="page"/>
      </w:r>
    </w:p>
    <w:p w:rsidR="00E62CC7" w:rsidRDefault="00EE7558" w:rsidP="0018525D">
      <w:pPr>
        <w:pStyle w:val="Titre1"/>
      </w:pPr>
      <w:r>
        <w:rPr>
          <w:noProof/>
          <w:lang w:eastAsia="fr-FR"/>
        </w:rPr>
        <w:lastRenderedPageBreak/>
        <w:drawing>
          <wp:anchor distT="0" distB="0" distL="114300" distR="114300" simplePos="0" relativeHeight="251678208" behindDoc="0" locked="0" layoutInCell="1" allowOverlap="1">
            <wp:simplePos x="0" y="0"/>
            <wp:positionH relativeFrom="column">
              <wp:posOffset>-757555</wp:posOffset>
            </wp:positionH>
            <wp:positionV relativeFrom="paragraph">
              <wp:posOffset>356870</wp:posOffset>
            </wp:positionV>
            <wp:extent cx="7235825" cy="5619750"/>
            <wp:effectExtent l="19050" t="0" r="3175" b="0"/>
            <wp:wrapTopAndBottom/>
            <wp:docPr id="12" name="Image 11" descr="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declasses.png"/>
                    <pic:cNvPicPr/>
                  </pic:nvPicPr>
                  <pic:blipFill>
                    <a:blip r:embed="rId11"/>
                    <a:srcRect b="18628"/>
                    <a:stretch>
                      <a:fillRect/>
                    </a:stretch>
                  </pic:blipFill>
                  <pic:spPr>
                    <a:xfrm>
                      <a:off x="0" y="0"/>
                      <a:ext cx="7235825" cy="5619750"/>
                    </a:xfrm>
                    <a:prstGeom prst="rect">
                      <a:avLst/>
                    </a:prstGeom>
                  </pic:spPr>
                </pic:pic>
              </a:graphicData>
            </a:graphic>
          </wp:anchor>
        </w:drawing>
      </w:r>
      <w:r w:rsidR="0018525D">
        <w:t>Diagramme de classes :</w:t>
      </w:r>
    </w:p>
    <w:p w:rsidR="0018525D" w:rsidRDefault="0018525D" w:rsidP="0018525D"/>
    <w:p w:rsidR="0099439A" w:rsidRDefault="0099439A" w:rsidP="009D0D2B">
      <w:pPr>
        <w:rPr>
          <w:rFonts w:asciiTheme="majorHAnsi" w:eastAsiaTheme="majorEastAsia" w:hAnsiTheme="majorHAnsi" w:cstheme="majorBidi"/>
          <w:color w:val="9D3511" w:themeColor="accent1" w:themeShade="BF"/>
          <w:spacing w:val="20"/>
          <w:sz w:val="28"/>
          <w:szCs w:val="28"/>
        </w:rPr>
      </w:pPr>
      <w:r>
        <w:br w:type="page"/>
      </w:r>
    </w:p>
    <w:p w:rsidR="0018525D" w:rsidRPr="00C9390A" w:rsidRDefault="0099439A" w:rsidP="0099439A">
      <w:pPr>
        <w:pStyle w:val="Titre1"/>
        <w:rPr>
          <w:color w:val="D34817" w:themeColor="accent1"/>
        </w:rPr>
      </w:pPr>
      <w:r>
        <w:lastRenderedPageBreak/>
        <w:t>Digramme de cas d’utilisation</w:t>
      </w:r>
    </w:p>
    <w:p w:rsidR="0099439A" w:rsidRDefault="0099439A" w:rsidP="0099439A">
      <w:pPr>
        <w:jc w:val="center"/>
      </w:pPr>
      <w:r>
        <w:rPr>
          <w:noProof/>
          <w:lang w:eastAsia="fr-FR"/>
        </w:rPr>
        <w:drawing>
          <wp:inline distT="0" distB="0" distL="0" distR="0">
            <wp:extent cx="4981575" cy="5257800"/>
            <wp:effectExtent l="19050" t="0" r="9525" b="0"/>
            <wp:docPr id="2" name="Image 1" descr="Diagramme de c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me de cas.png"/>
                    <pic:cNvPicPr/>
                  </pic:nvPicPr>
                  <pic:blipFill>
                    <a:blip r:embed="rId12"/>
                    <a:stretch>
                      <a:fillRect/>
                    </a:stretch>
                  </pic:blipFill>
                  <pic:spPr>
                    <a:xfrm>
                      <a:off x="0" y="0"/>
                      <a:ext cx="4981575" cy="5257800"/>
                    </a:xfrm>
                    <a:prstGeom prst="rect">
                      <a:avLst/>
                    </a:prstGeom>
                  </pic:spPr>
                </pic:pic>
              </a:graphicData>
            </a:graphic>
          </wp:inline>
        </w:drawing>
      </w:r>
    </w:p>
    <w:p w:rsidR="0099439A" w:rsidRDefault="0099439A" w:rsidP="0099439A">
      <w:r>
        <w:t>Ce diagramme regroupe toutes les fonctionnalités de notre logiciel.</w:t>
      </w:r>
      <w:r w:rsidR="007601B9">
        <w:t xml:space="preserve"> Certaines fonctionnalités sont disponibles pour un utilisateur, d’autres pour un administrateur.</w:t>
      </w:r>
    </w:p>
    <w:p w:rsidR="007601B9" w:rsidRDefault="007601B9" w:rsidP="007601B9">
      <w:pPr>
        <w:ind w:firstLine="709"/>
      </w:pPr>
      <w:r>
        <w:t xml:space="preserve">L’utilisateur peut demander un nouvel itinéraire, être localisé (et donc obtenir la destination suivante). De plus, il peut personnaliser l’ordre des préférences </w:t>
      </w:r>
      <w:r w:rsidR="00921F38">
        <w:t>utilisées lors du calcul d’itinéraire ; cela permet à l’utilisateur d’indiquer les préférences fortes et celles qui le sont moins.</w:t>
      </w:r>
    </w:p>
    <w:p w:rsidR="003F75C4" w:rsidRDefault="00493E51" w:rsidP="000C1759">
      <w:pPr>
        <w:ind w:firstLine="709"/>
      </w:pPr>
      <w:r>
        <w:t>L’administrateur a accès aux fonctions de modifications du réseau routier. Il peut ajouter, modifier et supprimer une route, une ville ou un tronçon.</w:t>
      </w:r>
      <w:r w:rsidR="000C1759">
        <w:t xml:space="preserve"> </w:t>
      </w:r>
      <w:r w:rsidR="000C1759">
        <w:br/>
        <w:t>Il peut aussi changer la disponibilité d’un de ces éléments ; c’est à dire indiquer de façon temporaire que la ville ou le tronçon est indisponible.</w:t>
      </w:r>
    </w:p>
    <w:p w:rsidR="003F75C4" w:rsidRDefault="003F75C4">
      <w:pPr>
        <w:spacing w:after="200"/>
        <w:jc w:val="left"/>
      </w:pPr>
      <w:r>
        <w:br w:type="page"/>
      </w:r>
    </w:p>
    <w:p w:rsidR="00C82E6B" w:rsidRDefault="003F75C4" w:rsidP="00C82E6B">
      <w:pPr>
        <w:pStyle w:val="Titre1"/>
      </w:pPr>
      <w:r>
        <w:lastRenderedPageBreak/>
        <w:t>Diagrammes de séquences</w:t>
      </w:r>
    </w:p>
    <w:p w:rsidR="00C82E6B" w:rsidRPr="00C82E6B" w:rsidRDefault="00C82E6B" w:rsidP="00C82E6B"/>
    <w:p w:rsidR="00C82E6B" w:rsidRDefault="00C82E6B" w:rsidP="00C82E6B">
      <w:pPr>
        <w:pStyle w:val="Titre2"/>
      </w:pPr>
      <w:r>
        <w:t>Demande d’itinéraire</w:t>
      </w:r>
    </w:p>
    <w:p w:rsidR="00C82E6B" w:rsidRDefault="00C82E6B" w:rsidP="00C82E6B">
      <w:pPr>
        <w:jc w:val="center"/>
      </w:pPr>
      <w:r>
        <w:rPr>
          <w:noProof/>
          <w:lang w:eastAsia="fr-FR"/>
        </w:rPr>
        <w:drawing>
          <wp:anchor distT="0" distB="0" distL="114300" distR="114300" simplePos="0" relativeHeight="251670016" behindDoc="0" locked="0" layoutInCell="1" allowOverlap="1">
            <wp:simplePos x="0" y="0"/>
            <wp:positionH relativeFrom="column">
              <wp:posOffset>185420</wp:posOffset>
            </wp:positionH>
            <wp:positionV relativeFrom="paragraph">
              <wp:posOffset>109220</wp:posOffset>
            </wp:positionV>
            <wp:extent cx="5334000" cy="3629025"/>
            <wp:effectExtent l="19050" t="0" r="0" b="0"/>
            <wp:wrapTopAndBottom/>
            <wp:docPr id="1" name="Image 0" descr="Demandeditinéra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mandeditinéraire.jpg"/>
                    <pic:cNvPicPr/>
                  </pic:nvPicPr>
                  <pic:blipFill>
                    <a:blip r:embed="rId13"/>
                    <a:stretch>
                      <a:fillRect/>
                    </a:stretch>
                  </pic:blipFill>
                  <pic:spPr>
                    <a:xfrm>
                      <a:off x="0" y="0"/>
                      <a:ext cx="5334000" cy="3629025"/>
                    </a:xfrm>
                    <a:prstGeom prst="rect">
                      <a:avLst/>
                    </a:prstGeom>
                  </pic:spPr>
                </pic:pic>
              </a:graphicData>
            </a:graphic>
          </wp:anchor>
        </w:drawing>
      </w:r>
      <w:r>
        <w:t>Diagramme de demande d’itinéraire</w:t>
      </w:r>
    </w:p>
    <w:p w:rsidR="00B0000F" w:rsidRPr="00B0000F" w:rsidRDefault="00B0000F" w:rsidP="00B0000F">
      <w:pPr>
        <w:jc w:val="left"/>
        <w:rPr>
          <w:b/>
        </w:rPr>
      </w:pPr>
      <w:r w:rsidRPr="00B0000F">
        <w:rPr>
          <w:b/>
        </w:rPr>
        <w:t>Paramètres des fonctions</w:t>
      </w:r>
      <w:r>
        <w:rPr>
          <w:b/>
        </w:rPr>
        <w:t> :</w:t>
      </w:r>
    </w:p>
    <w:p w:rsidR="00C82E6B" w:rsidRPr="00C82E6B" w:rsidRDefault="00C82E6B" w:rsidP="00146FC6">
      <w:pPr>
        <w:pStyle w:val="Paramtres"/>
      </w:pPr>
      <w:r w:rsidRPr="00C82E6B">
        <w:t>demanderItineraire(Ville ville1, Ville ville2, Collection parametres)</w:t>
      </w:r>
    </w:p>
    <w:p w:rsidR="00C82E6B" w:rsidRPr="00C82E6B" w:rsidRDefault="00C82E6B" w:rsidP="00146FC6">
      <w:pPr>
        <w:pStyle w:val="Paramtres"/>
      </w:pPr>
      <w:r w:rsidRPr="00C82E6B">
        <w:t>calculItineraires(Ville ville1, Ville ville2, Collection parametres)</w:t>
      </w:r>
    </w:p>
    <w:p w:rsidR="00C82E6B" w:rsidRPr="00C82E6B" w:rsidRDefault="00C82E6B" w:rsidP="00146FC6">
      <w:pPr>
        <w:pStyle w:val="Paramtres"/>
      </w:pPr>
      <w:r w:rsidRPr="00C82E6B">
        <w:t>choisirItineraire (Itineraire it)</w:t>
      </w:r>
    </w:p>
    <w:p w:rsidR="00C82E6B" w:rsidRDefault="00C82E6B" w:rsidP="00C82E6B">
      <w:r w:rsidRPr="00C82E6B">
        <w:rPr>
          <w:b/>
        </w:rPr>
        <w:t>Etape 1</w:t>
      </w:r>
      <w:r>
        <w:t> : Lors d’une demande d’itinéraire, l’utilisateur choisit les deux villes de départ et d’arrivée de son itinéraire. Il choisit également ses préférences, qui sont regroupées dans une collection ordonnée selon l’ordre de ses préférences.</w:t>
      </w:r>
    </w:p>
    <w:p w:rsidR="00C82E6B" w:rsidRDefault="00C82E6B" w:rsidP="00C82E6B">
      <w:r w:rsidRPr="00C82E6B">
        <w:rPr>
          <w:b/>
        </w:rPr>
        <w:t>Etape 2</w:t>
      </w:r>
      <w:r>
        <w:t xml:space="preserve"> : Le système appelle alors la fonction de calcul des itinéraires possibles entre les deux villes, et en prenant en compte des préférences de l’utilisateur : </w:t>
      </w:r>
      <w:r w:rsidRPr="00C82E6B">
        <w:rPr>
          <w:i/>
        </w:rPr>
        <w:t>calculItineraires()</w:t>
      </w:r>
      <w:r>
        <w:t xml:space="preserve">. Elle remplit la collection </w:t>
      </w:r>
      <w:r w:rsidRPr="00C82E6B">
        <w:rPr>
          <w:i/>
        </w:rPr>
        <w:t>itinerairesCalcules</w:t>
      </w:r>
      <w:r>
        <w:t xml:space="preserve"> du système avec les itinéraires qu’elle a trouvés, triés selon l’ordre de pertinence de respect des préférences de l’utilisateur.</w:t>
      </w:r>
    </w:p>
    <w:p w:rsidR="00C82E6B" w:rsidRDefault="00C82E6B" w:rsidP="00C82E6B">
      <w:r>
        <w:t xml:space="preserve">La fonction globale </w:t>
      </w:r>
      <w:r w:rsidRPr="00C82E6B">
        <w:rPr>
          <w:i/>
        </w:rPr>
        <w:t>demanderItineraire</w:t>
      </w:r>
      <w:r>
        <w:rPr>
          <w:i/>
        </w:rPr>
        <w:t>()</w:t>
      </w:r>
      <w:r>
        <w:t xml:space="preserve"> retourne un booléen (vrai si la demande a correctement été traitée, faux sinon).</w:t>
      </w:r>
    </w:p>
    <w:p w:rsidR="00212DDC" w:rsidRDefault="00C82E6B" w:rsidP="00C82E6B">
      <w:r w:rsidRPr="00C82E6B">
        <w:rPr>
          <w:b/>
        </w:rPr>
        <w:t>Etape 3</w:t>
      </w:r>
      <w:r>
        <w:t xml:space="preserve"> : Après cela, l’utilisateur choisit parmi les itinéraires proposés celui qu’il veut suivre. C’est ce que fait la fonction </w:t>
      </w:r>
      <w:r w:rsidRPr="00C82E6B">
        <w:rPr>
          <w:i/>
        </w:rPr>
        <w:t>choisirItineraire()</w:t>
      </w:r>
      <w:r>
        <w:t xml:space="preserve">. L’objet </w:t>
      </w:r>
      <w:r w:rsidRPr="00C82E6B">
        <w:rPr>
          <w:i/>
        </w:rPr>
        <w:t>itineraireCourant</w:t>
      </w:r>
      <w:r>
        <w:t xml:space="preserve"> du système devient l’itinéraire que l’utilisateur a choisi. Cette fonction retourne un booléen (vrai si l’itinéraire choisi a bien été pris en compte, faux sinon).</w:t>
      </w:r>
    </w:p>
    <w:p w:rsidR="00212DDC" w:rsidRDefault="00212DDC">
      <w:pPr>
        <w:spacing w:after="200"/>
        <w:jc w:val="left"/>
      </w:pPr>
      <w:r>
        <w:br w:type="page"/>
      </w:r>
    </w:p>
    <w:p w:rsidR="00212DDC" w:rsidRDefault="00212DDC" w:rsidP="00212DDC">
      <w:pPr>
        <w:pStyle w:val="Titre2"/>
      </w:pPr>
      <w:r>
        <w:rPr>
          <w:noProof/>
          <w:lang w:eastAsia="fr-FR"/>
        </w:rPr>
        <w:lastRenderedPageBreak/>
        <w:drawing>
          <wp:anchor distT="0" distB="0" distL="114300" distR="114300" simplePos="0" relativeHeight="251673088" behindDoc="0" locked="0" layoutInCell="1" allowOverlap="1">
            <wp:simplePos x="0" y="0"/>
            <wp:positionH relativeFrom="column">
              <wp:posOffset>-633730</wp:posOffset>
            </wp:positionH>
            <wp:positionV relativeFrom="paragraph">
              <wp:posOffset>204470</wp:posOffset>
            </wp:positionV>
            <wp:extent cx="7029450" cy="5353050"/>
            <wp:effectExtent l="19050" t="0" r="0" b="0"/>
            <wp:wrapTopAndBottom/>
            <wp:docPr id="8" name="Image 7" descr="Localis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alisation.jpg"/>
                    <pic:cNvPicPr/>
                  </pic:nvPicPr>
                  <pic:blipFill>
                    <a:blip r:embed="rId14"/>
                    <a:stretch>
                      <a:fillRect/>
                    </a:stretch>
                  </pic:blipFill>
                  <pic:spPr>
                    <a:xfrm>
                      <a:off x="0" y="0"/>
                      <a:ext cx="7029450" cy="5353050"/>
                    </a:xfrm>
                    <a:prstGeom prst="rect">
                      <a:avLst/>
                    </a:prstGeom>
                  </pic:spPr>
                </pic:pic>
              </a:graphicData>
            </a:graphic>
          </wp:anchor>
        </w:drawing>
      </w:r>
      <w:r>
        <w:t>Localisation</w:t>
      </w:r>
    </w:p>
    <w:p w:rsidR="00212DDC" w:rsidRDefault="00212DDC" w:rsidP="00212DDC">
      <w:pPr>
        <w:jc w:val="center"/>
      </w:pPr>
      <w:r>
        <w:t>Diagramme de localisation de l’utilisateur</w:t>
      </w:r>
    </w:p>
    <w:p w:rsidR="00212DDC" w:rsidRDefault="00212DDC" w:rsidP="00212DDC">
      <w:r w:rsidRPr="006525E0">
        <w:rPr>
          <w:b/>
        </w:rPr>
        <w:t>Etape 1</w:t>
      </w:r>
      <w:r>
        <w:t> : L’utilisateur lance la méthode de localisation qui prend en paramètre la ville dans laquelle il se trouve (</w:t>
      </w:r>
      <w:r w:rsidRPr="00D429FF">
        <w:rPr>
          <w:i/>
        </w:rPr>
        <w:t>villeActuelle</w:t>
      </w:r>
      <w:r>
        <w:t>).</w:t>
      </w:r>
    </w:p>
    <w:p w:rsidR="00212DDC" w:rsidRDefault="00212DDC" w:rsidP="00212DDC">
      <w:r w:rsidRPr="006525E0">
        <w:rPr>
          <w:b/>
        </w:rPr>
        <w:t>Etape 2</w:t>
      </w:r>
      <w:r>
        <w:t> : Le système vérifie si la ville donnée par l’utilisateur est différente de la ville d’arrivée. Si ce n’est pas la cas, le système lance la méthode de fin (</w:t>
      </w:r>
      <w:r w:rsidRPr="00D429FF">
        <w:rPr>
          <w:i/>
        </w:rPr>
        <w:t>finItineraire()</w:t>
      </w:r>
      <w:r>
        <w:t>).</w:t>
      </w:r>
    </w:p>
    <w:p w:rsidR="00212DDC" w:rsidRDefault="00212DDC" w:rsidP="00212DDC">
      <w:r w:rsidRPr="00D429FF">
        <w:rPr>
          <w:b/>
        </w:rPr>
        <w:t>Etape 3</w:t>
      </w:r>
      <w:r>
        <w:t> : Le système vérifie si la ville dans laquelle l’utilisateur se trouve est bien la ville que le système lui avait indiqué (</w:t>
      </w:r>
      <w:r w:rsidRPr="00D429FF">
        <w:rPr>
          <w:i/>
        </w:rPr>
        <w:t>villeSuivante</w:t>
      </w:r>
      <w:r>
        <w:t xml:space="preserve">). Si c’est le cas, le système demande à l’itinéraire quel est la prochaine ville et actualise </w:t>
      </w:r>
      <w:r w:rsidRPr="00D429FF">
        <w:rPr>
          <w:i/>
        </w:rPr>
        <w:t>villeSuivante</w:t>
      </w:r>
      <w:r>
        <w:t>. Si l’utilisateur s’est trompé de destination, le système recalcule l’itinéraire et actualise la ville à suivre.</w:t>
      </w:r>
    </w:p>
    <w:p w:rsidR="00212DDC" w:rsidRPr="00D429FF" w:rsidRDefault="00212DDC" w:rsidP="00212DDC">
      <w:pPr>
        <w:rPr>
          <w:b/>
        </w:rPr>
      </w:pPr>
      <w:r>
        <w:t>Le système indique à l’utilisateur si tout c’est bien déroulé.</w:t>
      </w:r>
    </w:p>
    <w:p w:rsidR="00A8473D" w:rsidRDefault="00A8473D">
      <w:pPr>
        <w:spacing w:after="200"/>
        <w:jc w:val="left"/>
      </w:pPr>
      <w:r>
        <w:br w:type="page"/>
      </w:r>
    </w:p>
    <w:p w:rsidR="00A8473D" w:rsidRDefault="00A8473D" w:rsidP="00A8473D">
      <w:pPr>
        <w:pStyle w:val="Titre2"/>
      </w:pPr>
      <w:r>
        <w:rPr>
          <w:noProof/>
          <w:lang w:eastAsia="fr-FR"/>
        </w:rPr>
        <w:lastRenderedPageBreak/>
        <w:drawing>
          <wp:anchor distT="0" distB="0" distL="114300" distR="114300" simplePos="0" relativeHeight="251676160" behindDoc="0" locked="0" layoutInCell="1" allowOverlap="1">
            <wp:simplePos x="0" y="0"/>
            <wp:positionH relativeFrom="column">
              <wp:posOffset>-33655</wp:posOffset>
            </wp:positionH>
            <wp:positionV relativeFrom="paragraph">
              <wp:posOffset>204470</wp:posOffset>
            </wp:positionV>
            <wp:extent cx="5810250" cy="2962275"/>
            <wp:effectExtent l="19050" t="0" r="0" b="0"/>
            <wp:wrapTopAndBottom/>
            <wp:docPr id="10" name="Image 2" descr="C:\Documents and Settings\Test\Bureau\Ajouterrou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ocuments and Settings\Test\Bureau\Ajouterroute.png"/>
                    <pic:cNvPicPr>
                      <a:picLocks noChangeAspect="1" noChangeArrowheads="1"/>
                    </pic:cNvPicPr>
                  </pic:nvPicPr>
                  <pic:blipFill>
                    <a:blip r:embed="rId15"/>
                    <a:stretch>
                      <a:fillRect/>
                    </a:stretch>
                  </pic:blipFill>
                  <pic:spPr bwMode="auto">
                    <a:xfrm>
                      <a:off x="0" y="0"/>
                      <a:ext cx="5810250" cy="2962275"/>
                    </a:xfrm>
                    <a:prstGeom prst="rect">
                      <a:avLst/>
                    </a:prstGeom>
                    <a:noFill/>
                    <a:ln w="9525">
                      <a:noFill/>
                      <a:miter lim="800000"/>
                      <a:headEnd/>
                      <a:tailEnd/>
                    </a:ln>
                  </pic:spPr>
                </pic:pic>
              </a:graphicData>
            </a:graphic>
          </wp:anchor>
        </w:drawing>
      </w:r>
      <w:r>
        <w:t>Ajouter une route</w:t>
      </w:r>
    </w:p>
    <w:p w:rsidR="00A8473D" w:rsidRDefault="00A8473D" w:rsidP="00A8473D">
      <w:pPr>
        <w:jc w:val="center"/>
        <w:rPr>
          <w:noProof/>
          <w:lang w:eastAsia="fr-FR"/>
        </w:rPr>
      </w:pPr>
      <w:r>
        <w:rPr>
          <w:noProof/>
          <w:lang w:eastAsia="fr-FR"/>
        </w:rPr>
        <w:t>Diagramme d’ajout d’une route dans le réseau routier</w:t>
      </w:r>
    </w:p>
    <w:p w:rsidR="00A8473D" w:rsidRDefault="00A8473D" w:rsidP="00A8473D">
      <w:pPr>
        <w:rPr>
          <w:noProof/>
          <w:lang w:eastAsia="fr-FR"/>
        </w:rPr>
      </w:pPr>
    </w:p>
    <w:p w:rsidR="00A8473D" w:rsidRDefault="00A8473D" w:rsidP="00A8473D">
      <w:pPr>
        <w:ind w:firstLine="709"/>
        <w:rPr>
          <w:noProof/>
          <w:lang w:eastAsia="fr-FR"/>
        </w:rPr>
      </w:pPr>
      <w:r>
        <w:rPr>
          <w:noProof/>
          <w:lang w:eastAsia="fr-FR"/>
        </w:rPr>
        <w:t>L’ajout d’une route dans le système se fait par l’administrateur. Il a juste à fournir toutes les informations nécessaires à la création de la route : nom et type. Si la route existe déjà, elle ne sera pas créée.</w:t>
      </w:r>
    </w:p>
    <w:p w:rsidR="00A8473D" w:rsidRDefault="00A8473D" w:rsidP="00A8473D"/>
    <w:p w:rsidR="00212DDC" w:rsidRDefault="00212DDC" w:rsidP="00A8473D">
      <w:pPr>
        <w:pStyle w:val="Titre2"/>
      </w:pPr>
      <w:r>
        <w:br w:type="page"/>
      </w:r>
    </w:p>
    <w:p w:rsidR="00C82E6B" w:rsidRDefault="00FC7F67" w:rsidP="00FC7F67">
      <w:pPr>
        <w:pStyle w:val="Titre2"/>
      </w:pPr>
      <w:r>
        <w:rPr>
          <w:noProof/>
          <w:lang w:eastAsia="fr-FR"/>
        </w:rPr>
        <w:lastRenderedPageBreak/>
        <w:drawing>
          <wp:anchor distT="0" distB="0" distL="114300" distR="114300" simplePos="0" relativeHeight="251671040" behindDoc="0" locked="0" layoutInCell="1" allowOverlap="1">
            <wp:simplePos x="0" y="0"/>
            <wp:positionH relativeFrom="column">
              <wp:posOffset>23495</wp:posOffset>
            </wp:positionH>
            <wp:positionV relativeFrom="paragraph">
              <wp:posOffset>252095</wp:posOffset>
            </wp:positionV>
            <wp:extent cx="5619750" cy="4448175"/>
            <wp:effectExtent l="19050" t="0" r="0" b="0"/>
            <wp:wrapTopAndBottom/>
            <wp:docPr id="5" name="Image 4" descr="Modifierro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route.jpg"/>
                    <pic:cNvPicPr/>
                  </pic:nvPicPr>
                  <pic:blipFill>
                    <a:blip r:embed="rId16"/>
                    <a:stretch>
                      <a:fillRect/>
                    </a:stretch>
                  </pic:blipFill>
                  <pic:spPr>
                    <a:xfrm>
                      <a:off x="0" y="0"/>
                      <a:ext cx="5619750" cy="4448175"/>
                    </a:xfrm>
                    <a:prstGeom prst="rect">
                      <a:avLst/>
                    </a:prstGeom>
                  </pic:spPr>
                </pic:pic>
              </a:graphicData>
            </a:graphic>
          </wp:anchor>
        </w:drawing>
      </w:r>
      <w:r>
        <w:t>Modifier une route</w:t>
      </w:r>
    </w:p>
    <w:p w:rsidR="00FC7F67" w:rsidRDefault="00FC7F67" w:rsidP="00FC7F67">
      <w:pPr>
        <w:jc w:val="center"/>
      </w:pPr>
      <w:r>
        <w:t>Diagramme de modification d’une route</w:t>
      </w:r>
    </w:p>
    <w:p w:rsidR="00FC7F67" w:rsidRPr="00FC7F67" w:rsidRDefault="00FC7F67" w:rsidP="00FC7F67">
      <w:pPr>
        <w:jc w:val="left"/>
        <w:rPr>
          <w:b/>
        </w:rPr>
      </w:pPr>
      <w:r w:rsidRPr="00B0000F">
        <w:rPr>
          <w:b/>
        </w:rPr>
        <w:t>Paramètres des fonctions</w:t>
      </w:r>
      <w:r>
        <w:rPr>
          <w:b/>
        </w:rPr>
        <w:t> :</w:t>
      </w:r>
    </w:p>
    <w:p w:rsidR="00FC7F67" w:rsidRPr="00FC7F67" w:rsidRDefault="00FC7F67" w:rsidP="00146FC6">
      <w:pPr>
        <w:pStyle w:val="Paramtres"/>
      </w:pPr>
      <w:r w:rsidRPr="00FC7F67">
        <w:t>modifierRoute(Route rt, String nom, String type)</w:t>
      </w:r>
    </w:p>
    <w:p w:rsidR="00FC7F67" w:rsidRPr="00FC7F67" w:rsidRDefault="00FC7F67" w:rsidP="00146FC6">
      <w:pPr>
        <w:pStyle w:val="Paramtres"/>
      </w:pPr>
      <w:r w:rsidRPr="00FC7F67">
        <w:t>existeDejaRoute(Route rt)</w:t>
      </w:r>
    </w:p>
    <w:p w:rsidR="00FC7F67" w:rsidRDefault="00FC7F67" w:rsidP="00146FC6">
      <w:pPr>
        <w:pStyle w:val="Paramtres"/>
      </w:pPr>
      <w:r w:rsidRPr="00FC7F67">
        <w:t>modifierInfosRoute(String nom, String type)</w:t>
      </w:r>
    </w:p>
    <w:p w:rsidR="00FC7F67" w:rsidRPr="00FC7F67" w:rsidRDefault="00FC7F67" w:rsidP="00FC7F67">
      <w:r w:rsidRPr="00FC7F67">
        <w:rPr>
          <w:b/>
        </w:rPr>
        <w:t>Etape 1</w:t>
      </w:r>
      <w:r w:rsidRPr="00FC7F67">
        <w:t> : L’administrateur</w:t>
      </w:r>
      <w:r>
        <w:t xml:space="preserve"> lance la méthode modifierRoute() avec les nouvelles caractéristiques de la route.</w:t>
      </w:r>
    </w:p>
    <w:p w:rsidR="00F50F79" w:rsidRDefault="00FC7F67" w:rsidP="00F50F79">
      <w:r w:rsidRPr="00FC7F67">
        <w:rPr>
          <w:b/>
        </w:rPr>
        <w:t xml:space="preserve">Etape </w:t>
      </w:r>
      <w:r>
        <w:rPr>
          <w:b/>
        </w:rPr>
        <w:t>2</w:t>
      </w:r>
      <w:r>
        <w:t xml:space="preserve"> : Avant de pouvoir modifier une route (donc son nom et son type), il faut vérifier qu’une route avec le même nom que son nouveau nom n’existe pas déjà, car le nom de la route est son identifiant unique. C’est ce que fait la fonction </w:t>
      </w:r>
      <w:r w:rsidRPr="00FC7F67">
        <w:rPr>
          <w:i/>
        </w:rPr>
        <w:t>existeDejaRoute()</w:t>
      </w:r>
      <w:r>
        <w:t xml:space="preserve">, qui compare la route donnée en paramètre à toutes les routes de la collection </w:t>
      </w:r>
      <w:r w:rsidRPr="00FC7F67">
        <w:rPr>
          <w:i/>
        </w:rPr>
        <w:t>lesRoutes</w:t>
      </w:r>
      <w:r>
        <w:t xml:space="preserve"> (selon le nom). Cette fonction renvoie un booléen (vrai si il existe déjà une route qui porte ce nom, faux sinon).</w:t>
      </w:r>
      <w:r>
        <w:br/>
      </w:r>
      <w:r w:rsidRPr="00FC7F67">
        <w:rPr>
          <w:b/>
        </w:rPr>
        <w:t>Etape 3</w:t>
      </w:r>
      <w:r>
        <w:t xml:space="preserve"> : Si la fonction </w:t>
      </w:r>
      <w:r w:rsidRPr="00FC7F67">
        <w:rPr>
          <w:i/>
        </w:rPr>
        <w:t>existeDejaRoute()</w:t>
      </w:r>
      <w:r>
        <w:t xml:space="preserve"> a renvoyé faux, alors on peut modifier les informations de la route rt. C’est ce que fait la fonction </w:t>
      </w:r>
      <w:r w:rsidRPr="00FC7F67">
        <w:rPr>
          <w:i/>
        </w:rPr>
        <w:t>modifierInfosRoute()</w:t>
      </w:r>
      <w:r>
        <w:t>.</w:t>
      </w:r>
      <w:r>
        <w:br/>
        <w:t xml:space="preserve">La fonction </w:t>
      </w:r>
      <w:r w:rsidRPr="00FC7F67">
        <w:rPr>
          <w:i/>
        </w:rPr>
        <w:t>modifierRoute</w:t>
      </w:r>
      <w:r>
        <w:rPr>
          <w:i/>
        </w:rPr>
        <w:t>()</w:t>
      </w:r>
      <w:r>
        <w:t xml:space="preserve"> renvoie elle aussi un booléen (vraie si la route a correctement été modifiée, faux sinon).</w:t>
      </w:r>
    </w:p>
    <w:p w:rsidR="00F50F79" w:rsidRDefault="00F50F79">
      <w:pPr>
        <w:spacing w:after="200"/>
        <w:jc w:val="left"/>
      </w:pPr>
      <w:r>
        <w:br w:type="page"/>
      </w:r>
    </w:p>
    <w:p w:rsidR="00C82E6B" w:rsidRDefault="00F50F79" w:rsidP="00F50F79">
      <w:pPr>
        <w:pStyle w:val="Titre2"/>
      </w:pPr>
      <w:r>
        <w:rPr>
          <w:noProof/>
          <w:lang w:eastAsia="fr-FR"/>
        </w:rPr>
        <w:lastRenderedPageBreak/>
        <w:drawing>
          <wp:anchor distT="0" distB="0" distL="114300" distR="114300" simplePos="0" relativeHeight="251672064" behindDoc="0" locked="0" layoutInCell="1" allowOverlap="1">
            <wp:simplePos x="0" y="0"/>
            <wp:positionH relativeFrom="column">
              <wp:posOffset>-614680</wp:posOffset>
            </wp:positionH>
            <wp:positionV relativeFrom="paragraph">
              <wp:posOffset>337820</wp:posOffset>
            </wp:positionV>
            <wp:extent cx="7040880" cy="5076825"/>
            <wp:effectExtent l="19050" t="0" r="7620" b="0"/>
            <wp:wrapTopAndBottom/>
            <wp:docPr id="7" name="Image 6" descr="SupprimerRou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rimerRoute.jpg"/>
                    <pic:cNvPicPr/>
                  </pic:nvPicPr>
                  <pic:blipFill>
                    <a:blip r:embed="rId17"/>
                    <a:stretch>
                      <a:fillRect/>
                    </a:stretch>
                  </pic:blipFill>
                  <pic:spPr>
                    <a:xfrm>
                      <a:off x="0" y="0"/>
                      <a:ext cx="7040880" cy="5076825"/>
                    </a:xfrm>
                    <a:prstGeom prst="rect">
                      <a:avLst/>
                    </a:prstGeom>
                  </pic:spPr>
                </pic:pic>
              </a:graphicData>
            </a:graphic>
          </wp:anchor>
        </w:drawing>
      </w:r>
      <w:r>
        <w:t>Supprimer une route</w:t>
      </w:r>
    </w:p>
    <w:p w:rsidR="00F50F79" w:rsidRPr="00F50F79" w:rsidRDefault="00F50F79" w:rsidP="00F50F79">
      <w:pPr>
        <w:jc w:val="center"/>
      </w:pPr>
      <w:r>
        <w:t>Diagramme de suppression d’une route</w:t>
      </w:r>
    </w:p>
    <w:p w:rsidR="00C82E6B" w:rsidRPr="00F50F79" w:rsidRDefault="00F50F79" w:rsidP="00F50F79">
      <w:pPr>
        <w:rPr>
          <w:rFonts w:eastAsiaTheme="majorEastAsia"/>
          <w:b/>
        </w:rPr>
      </w:pPr>
      <w:r w:rsidRPr="00F50F79">
        <w:rPr>
          <w:rFonts w:eastAsiaTheme="majorEastAsia"/>
          <w:b/>
        </w:rPr>
        <w:t>Paramètres des fonctions :</w:t>
      </w:r>
    </w:p>
    <w:p w:rsidR="00F50F79" w:rsidRPr="00F50F79" w:rsidRDefault="00F50F79" w:rsidP="00146FC6">
      <w:pPr>
        <w:pStyle w:val="Paramtres"/>
      </w:pPr>
      <w:r w:rsidRPr="00F50F79">
        <w:t>supprimerRoute(Route rt)</w:t>
      </w:r>
    </w:p>
    <w:p w:rsidR="00F50F79" w:rsidRPr="00F50F79" w:rsidRDefault="00F50F79" w:rsidP="00146FC6">
      <w:pPr>
        <w:pStyle w:val="Paramtres"/>
      </w:pPr>
      <w:r w:rsidRPr="00F50F79">
        <w:t>vaTraverserTroncon(Troncon t, Ville villeCourante)</w:t>
      </w:r>
    </w:p>
    <w:p w:rsidR="00F50F79" w:rsidRPr="00F50F79" w:rsidRDefault="00F50F79" w:rsidP="00146FC6">
      <w:pPr>
        <w:pStyle w:val="Paramtres"/>
      </w:pPr>
      <w:r w:rsidRPr="00F50F79">
        <w:t>retirerTronconRoute(Troncon t)</w:t>
      </w:r>
    </w:p>
    <w:p w:rsidR="00F50F79" w:rsidRPr="00F50F79" w:rsidRDefault="00F50F79" w:rsidP="00146FC6">
      <w:pPr>
        <w:pStyle w:val="Paramtres"/>
      </w:pPr>
      <w:r w:rsidRPr="00F50F79">
        <w:t>retirerRouteCollection(Route rt)</w:t>
      </w:r>
    </w:p>
    <w:p w:rsidR="00F50F79" w:rsidRPr="00F50F79" w:rsidRDefault="00F50F79" w:rsidP="00146FC6">
      <w:pPr>
        <w:pStyle w:val="Paramtres"/>
      </w:pPr>
      <w:r w:rsidRPr="00F50F79">
        <w:t>rafraichirItineraire()</w:t>
      </w:r>
    </w:p>
    <w:p w:rsidR="00146FC6" w:rsidRDefault="00146FC6" w:rsidP="00F50F79">
      <w:r w:rsidRPr="00146FC6">
        <w:rPr>
          <w:b/>
        </w:rPr>
        <w:t>Remarque</w:t>
      </w:r>
      <w:r>
        <w:t xml:space="preserve"> : </w:t>
      </w:r>
      <w:r w:rsidR="00F50F79">
        <w:t>Lorsque l’on supprime une route du système, on supprime tous les tronçons existants de cette route. Cela peut donc avoir des effets si un utilisateur utilise au même moment le système GPS et si l’itinéraire prévu traverse un ou plusieurs tronçons de la route que l’on supprime, auquel cas il faudra rafraichir l’itinéraire en tenant compte de la suppression de cette route (donc de ses tronçons).</w:t>
      </w:r>
    </w:p>
    <w:p w:rsidR="00146FC6" w:rsidRDefault="00146FC6" w:rsidP="00F50F79">
      <w:r w:rsidRPr="00146FC6">
        <w:rPr>
          <w:b/>
        </w:rPr>
        <w:t xml:space="preserve">Etape </w:t>
      </w:r>
      <w:r>
        <w:rPr>
          <w:b/>
        </w:rPr>
        <w:t>2</w:t>
      </w:r>
      <w:r>
        <w:t xml:space="preserve"> : </w:t>
      </w:r>
      <w:r w:rsidR="00F50F79">
        <w:t xml:space="preserve">Il faut donc avant toute chose vérifier si l’itinéraire courant que suit l’utilisateur (objet </w:t>
      </w:r>
      <w:r w:rsidR="00F50F79" w:rsidRPr="00146FC6">
        <w:rPr>
          <w:i/>
        </w:rPr>
        <w:t>itineraireCourant</w:t>
      </w:r>
      <w:r w:rsidR="00F50F79">
        <w:t xml:space="preserve">) ne va pas devoir traverser dans le futur au moins un tronçon de la route à supprimer. C’est ce que fait la fonction </w:t>
      </w:r>
      <w:r w:rsidR="00F50F79" w:rsidRPr="00146FC6">
        <w:rPr>
          <w:i/>
        </w:rPr>
        <w:t>vaTraverserTroncon</w:t>
      </w:r>
      <w:r w:rsidRPr="00146FC6">
        <w:rPr>
          <w:i/>
        </w:rPr>
        <w:t>()</w:t>
      </w:r>
      <w:r w:rsidR="00F50F79">
        <w:t xml:space="preserve">, qui pour le tronçon passé en paramètre, vérifie si celui-ci sera traversé ultérieurement par l’itinéraire. La ville </w:t>
      </w:r>
      <w:r w:rsidR="00F50F79">
        <w:lastRenderedPageBreak/>
        <w:t>courante de l’itinéraire est passée en paramètre pour pouvoir identifier où en est l’utilisateur dans son itinéraire. En effet, si celui-ci comportait un ou plusieurs tronçons de la route supprimée mais que l’utilisateur l’a (les a) déjà traversé(s), alors il n’y a aucune incidence sur le reste de son itinéraire, et celui-ci n’a pas besoin d’être recalculé.</w:t>
      </w:r>
    </w:p>
    <w:p w:rsidR="00146FC6" w:rsidRDefault="00146FC6" w:rsidP="00F50F79">
      <w:r w:rsidRPr="00146FC6">
        <w:rPr>
          <w:b/>
        </w:rPr>
        <w:t>Etape 3</w:t>
      </w:r>
      <w:r>
        <w:t xml:space="preserve"> : </w:t>
      </w:r>
      <w:r w:rsidR="00F50F79">
        <w:t xml:space="preserve">Une fois cette vérification faite, on la garde de côté, puis on retire chaque tronçon de la route à supprimer avec la fonction </w:t>
      </w:r>
      <w:r w:rsidR="00F50F79" w:rsidRPr="00146FC6">
        <w:rPr>
          <w:i/>
        </w:rPr>
        <w:t>retirerTronconRoute</w:t>
      </w:r>
      <w:r w:rsidRPr="00146FC6">
        <w:rPr>
          <w:i/>
        </w:rPr>
        <w:t>()</w:t>
      </w:r>
      <w:r w:rsidR="00F50F79">
        <w:t>. Une fois cela fait, on supprime les objets tronçons du système.</w:t>
      </w:r>
    </w:p>
    <w:p w:rsidR="00146FC6" w:rsidRDefault="00146FC6" w:rsidP="00F50F79">
      <w:r w:rsidRPr="00146FC6">
        <w:rPr>
          <w:b/>
        </w:rPr>
        <w:t>Etape 4</w:t>
      </w:r>
      <w:r>
        <w:t xml:space="preserve"> : </w:t>
      </w:r>
      <w:r w:rsidR="00F50F79">
        <w:t>La route peut désormais être retirée elle aussi de la collection du système, et supprimée à son tour.</w:t>
      </w:r>
    </w:p>
    <w:p w:rsidR="00146FC6" w:rsidRDefault="00146FC6" w:rsidP="00F50F79">
      <w:r w:rsidRPr="00146FC6">
        <w:rPr>
          <w:b/>
        </w:rPr>
        <w:t xml:space="preserve">Etape </w:t>
      </w:r>
      <w:r>
        <w:rPr>
          <w:b/>
        </w:rPr>
        <w:t>5</w:t>
      </w:r>
      <w:r>
        <w:t xml:space="preserve"> : </w:t>
      </w:r>
      <w:r w:rsidR="00F50F79">
        <w:t xml:space="preserve">Enfin, si la fonction </w:t>
      </w:r>
      <w:r w:rsidR="00F50F79" w:rsidRPr="00146FC6">
        <w:rPr>
          <w:i/>
        </w:rPr>
        <w:t>vaTraverserTroncon</w:t>
      </w:r>
      <w:r w:rsidRPr="00146FC6">
        <w:rPr>
          <w:i/>
        </w:rPr>
        <w:t>()</w:t>
      </w:r>
      <w:r w:rsidR="00F50F79">
        <w:t xml:space="preserve"> a retourné au moins une fois </w:t>
      </w:r>
      <w:r>
        <w:t>vrai</w:t>
      </w:r>
      <w:r w:rsidR="00F50F79">
        <w:t xml:space="preserve">, alors il faut rafraichir l’itinéraire courant de l’utilisateur, ce que va faire la fonction </w:t>
      </w:r>
      <w:r w:rsidR="00F50F79" w:rsidRPr="00146FC6">
        <w:rPr>
          <w:i/>
        </w:rPr>
        <w:t>rafraichirItineraire</w:t>
      </w:r>
      <w:r w:rsidRPr="00146FC6">
        <w:rPr>
          <w:i/>
        </w:rPr>
        <w:t>()</w:t>
      </w:r>
      <w:r w:rsidR="00F50F79">
        <w:t>.</w:t>
      </w:r>
    </w:p>
    <w:p w:rsidR="00F50F79" w:rsidRDefault="00F50F79" w:rsidP="00F50F79">
      <w:r>
        <w:t xml:space="preserve">La fonction globale </w:t>
      </w:r>
      <w:r w:rsidRPr="00146FC6">
        <w:rPr>
          <w:i/>
        </w:rPr>
        <w:t>supprimerRoute</w:t>
      </w:r>
      <w:r w:rsidR="00146FC6" w:rsidRPr="00146FC6">
        <w:rPr>
          <w:i/>
        </w:rPr>
        <w:t>()</w:t>
      </w:r>
      <w:r>
        <w:t xml:space="preserve"> retourne un booléen (</w:t>
      </w:r>
      <w:r w:rsidR="00146FC6">
        <w:t>vrai</w:t>
      </w:r>
      <w:r>
        <w:t xml:space="preserve"> si la route a bien été supprimée, </w:t>
      </w:r>
      <w:r w:rsidR="00146FC6">
        <w:t>faux</w:t>
      </w:r>
      <w:r>
        <w:t xml:space="preserve"> sinon).</w:t>
      </w:r>
    </w:p>
    <w:p w:rsidR="005A77A6" w:rsidRPr="00D429FF" w:rsidRDefault="00F50F79" w:rsidP="00212DDC">
      <w:pPr>
        <w:pStyle w:val="Titre2"/>
        <w:rPr>
          <w:b w:val="0"/>
        </w:rPr>
      </w:pPr>
      <w:r>
        <w:br w:type="page"/>
      </w:r>
    </w:p>
    <w:p w:rsidR="003F75C4" w:rsidRDefault="003D6F65" w:rsidP="002E317C">
      <w:pPr>
        <w:pStyle w:val="Titre2"/>
      </w:pPr>
      <w:r>
        <w:rPr>
          <w:noProof/>
          <w:lang w:eastAsia="fr-FR"/>
        </w:rPr>
        <w:lastRenderedPageBreak/>
        <w:drawing>
          <wp:anchor distT="0" distB="0" distL="114300" distR="114300" simplePos="0" relativeHeight="251665920" behindDoc="0" locked="0" layoutInCell="1" allowOverlap="1">
            <wp:simplePos x="0" y="0"/>
            <wp:positionH relativeFrom="column">
              <wp:posOffset>-205105</wp:posOffset>
            </wp:positionH>
            <wp:positionV relativeFrom="paragraph">
              <wp:posOffset>351790</wp:posOffset>
            </wp:positionV>
            <wp:extent cx="6096000" cy="5057775"/>
            <wp:effectExtent l="19050" t="0" r="0" b="0"/>
            <wp:wrapTopAndBottom/>
            <wp:docPr id="3" name="Image 2" descr="Ajoutertron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ertroncon.jpg"/>
                    <pic:cNvPicPr/>
                  </pic:nvPicPr>
                  <pic:blipFill>
                    <a:blip r:embed="rId18"/>
                    <a:stretch>
                      <a:fillRect/>
                    </a:stretch>
                  </pic:blipFill>
                  <pic:spPr>
                    <a:xfrm>
                      <a:off x="0" y="0"/>
                      <a:ext cx="6096000" cy="5057775"/>
                    </a:xfrm>
                    <a:prstGeom prst="rect">
                      <a:avLst/>
                    </a:prstGeom>
                  </pic:spPr>
                </pic:pic>
              </a:graphicData>
            </a:graphic>
          </wp:anchor>
        </w:drawing>
      </w:r>
      <w:r w:rsidR="003F75C4">
        <w:t>Ajouter un tronçon</w:t>
      </w:r>
    </w:p>
    <w:p w:rsidR="00875F2A" w:rsidRDefault="00D64385" w:rsidP="002E317C">
      <w:pPr>
        <w:jc w:val="center"/>
      </w:pPr>
      <w:r>
        <w:t>D</w:t>
      </w:r>
      <w:r w:rsidR="00661353">
        <w:t xml:space="preserve">iagramme </w:t>
      </w:r>
      <w:r>
        <w:t>d</w:t>
      </w:r>
      <w:r w:rsidR="00661353">
        <w:t>’ajout d’un tronçon d</w:t>
      </w:r>
      <w:r>
        <w:t>ans le système</w:t>
      </w:r>
    </w:p>
    <w:p w:rsidR="003F75C4" w:rsidRDefault="00875F2A" w:rsidP="003D6F65">
      <w:r w:rsidRPr="00875F2A">
        <w:rPr>
          <w:b/>
        </w:rPr>
        <w:t>Etape 1</w:t>
      </w:r>
      <w:r>
        <w:t xml:space="preserve"> : </w:t>
      </w:r>
      <w:r w:rsidR="00661353">
        <w:t xml:space="preserve">L’administrateur lance la procédure avec la méthode </w:t>
      </w:r>
      <w:r w:rsidR="00661353" w:rsidRPr="00FF73AA">
        <w:rPr>
          <w:i/>
        </w:rPr>
        <w:t>ajouterTronçon</w:t>
      </w:r>
      <w:r w:rsidR="00661353">
        <w:t>() qui prend en paramètres :</w:t>
      </w:r>
    </w:p>
    <w:p w:rsidR="00661353" w:rsidRDefault="00661353" w:rsidP="00661353">
      <w:pPr>
        <w:pStyle w:val="Paragraphedeliste"/>
        <w:numPr>
          <w:ilvl w:val="0"/>
          <w:numId w:val="16"/>
        </w:numPr>
      </w:pPr>
      <w:r>
        <w:t>Les deux villes extrémités du tronçon</w:t>
      </w:r>
      <w:r w:rsidR="00B87D84">
        <w:t xml:space="preserve"> qui existent forcément (contrôle IHM)</w:t>
      </w:r>
    </w:p>
    <w:p w:rsidR="00F637BB" w:rsidRDefault="00F637BB" w:rsidP="00F637BB">
      <w:pPr>
        <w:pStyle w:val="Paragraphedeliste"/>
        <w:numPr>
          <w:ilvl w:val="0"/>
          <w:numId w:val="16"/>
        </w:numPr>
      </w:pPr>
      <w:r>
        <w:t>Le nom d’une route (si cette route n’existe pas, le système la créera)</w:t>
      </w:r>
    </w:p>
    <w:p w:rsidR="00F637BB" w:rsidRDefault="00F637BB" w:rsidP="00F637BB">
      <w:pPr>
        <w:pStyle w:val="Paragraphedeliste"/>
        <w:numPr>
          <w:ilvl w:val="0"/>
          <w:numId w:val="16"/>
        </w:numPr>
      </w:pPr>
      <w:r>
        <w:t>Les attributs propres au tronçon : Vitesse, tronçon payant, avec radar, touristique, sa disponibilité actuelle et sa longueur.</w:t>
      </w:r>
    </w:p>
    <w:p w:rsidR="00F637BB" w:rsidRDefault="00875F2A" w:rsidP="00F637BB">
      <w:r w:rsidRPr="00875F2A">
        <w:rPr>
          <w:b/>
        </w:rPr>
        <w:t>Etape 2</w:t>
      </w:r>
      <w:r>
        <w:t xml:space="preserve"> : </w:t>
      </w:r>
      <w:r w:rsidR="00F637BB">
        <w:t>Le système commence par vérifier si la route existe déjà (</w:t>
      </w:r>
      <w:r w:rsidR="00F637BB" w:rsidRPr="00F637BB">
        <w:rPr>
          <w:i/>
        </w:rPr>
        <w:t>existeDejaRoute</w:t>
      </w:r>
      <w:r w:rsidR="00F637BB" w:rsidRPr="00F637BB">
        <w:t>)</w:t>
      </w:r>
      <w:r w:rsidR="00692013">
        <w:t>. Si la route n’existe pas, le système demande alors à l’utilisateur le type de cette route puis il la crée et l’ajoute à la collection de routes (</w:t>
      </w:r>
      <w:r w:rsidR="00692013" w:rsidRPr="00692013">
        <w:rPr>
          <w:i/>
        </w:rPr>
        <w:t>sesRoutes</w:t>
      </w:r>
      <w:r w:rsidR="00692013">
        <w:t>)</w:t>
      </w:r>
      <w:r>
        <w:t>.</w:t>
      </w:r>
    </w:p>
    <w:p w:rsidR="00611B94" w:rsidRDefault="00611B94" w:rsidP="00F637BB">
      <w:r w:rsidRPr="00611B94">
        <w:rPr>
          <w:b/>
        </w:rPr>
        <w:t>Etape 3</w:t>
      </w:r>
      <w:r>
        <w:t> : Le système crée le tronçon et lance la méthode qui lie le tronçon à une route (</w:t>
      </w:r>
      <w:r w:rsidRPr="00611B94">
        <w:rPr>
          <w:i/>
        </w:rPr>
        <w:t>ajouterTronçonRoute</w:t>
      </w:r>
      <w:r>
        <w:t>).</w:t>
      </w:r>
    </w:p>
    <w:p w:rsidR="00FF73AA" w:rsidRDefault="00611B94" w:rsidP="00F637BB">
      <w:r>
        <w:t>Le système renvoie alors à l’utilisateur le résultat de la procédure d’ajout</w:t>
      </w:r>
      <w:r w:rsidR="002E317C">
        <w:t xml:space="preserve"> (</w:t>
      </w:r>
      <w:r w:rsidR="00E24E87">
        <w:t>réussi</w:t>
      </w:r>
      <w:r w:rsidR="002E317C">
        <w:t xml:space="preserve"> ou non)</w:t>
      </w:r>
      <w:r>
        <w:t>.</w:t>
      </w:r>
    </w:p>
    <w:p w:rsidR="00FF73AA" w:rsidRDefault="00FF73AA">
      <w:pPr>
        <w:spacing w:after="200"/>
        <w:jc w:val="left"/>
      </w:pPr>
      <w:r>
        <w:br w:type="page"/>
      </w:r>
    </w:p>
    <w:p w:rsidR="00611B94" w:rsidRDefault="00FF73AA" w:rsidP="00FF73AA">
      <w:pPr>
        <w:pStyle w:val="Titre2"/>
      </w:pPr>
      <w:r>
        <w:rPr>
          <w:noProof/>
          <w:lang w:eastAsia="fr-FR"/>
        </w:rPr>
        <w:lastRenderedPageBreak/>
        <w:drawing>
          <wp:anchor distT="0" distB="0" distL="114300" distR="114300" simplePos="0" relativeHeight="251666944" behindDoc="0" locked="0" layoutInCell="1" allowOverlap="1">
            <wp:simplePos x="0" y="0"/>
            <wp:positionH relativeFrom="column">
              <wp:posOffset>-690880</wp:posOffset>
            </wp:positionH>
            <wp:positionV relativeFrom="paragraph">
              <wp:posOffset>204470</wp:posOffset>
            </wp:positionV>
            <wp:extent cx="7181850" cy="4276725"/>
            <wp:effectExtent l="19050" t="0" r="0" b="0"/>
            <wp:wrapTopAndBottom/>
            <wp:docPr id="4" name="Image 3" descr="ModifierTron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Troncon.jpg"/>
                    <pic:cNvPicPr/>
                  </pic:nvPicPr>
                  <pic:blipFill>
                    <a:blip r:embed="rId19"/>
                    <a:stretch>
                      <a:fillRect/>
                    </a:stretch>
                  </pic:blipFill>
                  <pic:spPr>
                    <a:xfrm>
                      <a:off x="0" y="0"/>
                      <a:ext cx="7181850" cy="4276725"/>
                    </a:xfrm>
                    <a:prstGeom prst="rect">
                      <a:avLst/>
                    </a:prstGeom>
                  </pic:spPr>
                </pic:pic>
              </a:graphicData>
            </a:graphic>
          </wp:anchor>
        </w:drawing>
      </w:r>
      <w:r>
        <w:t>Modifier un tronçon</w:t>
      </w:r>
    </w:p>
    <w:p w:rsidR="00D64385" w:rsidRDefault="00D64385" w:rsidP="00D64385">
      <w:pPr>
        <w:jc w:val="center"/>
      </w:pPr>
      <w:r>
        <w:t>Diagramme de modification d’un tronçon dans le système</w:t>
      </w:r>
    </w:p>
    <w:p w:rsidR="0089664D" w:rsidRDefault="0089664D" w:rsidP="00FF73AA">
      <w:r w:rsidRPr="0089664D">
        <w:rPr>
          <w:b/>
        </w:rPr>
        <w:t>Etape 1 </w:t>
      </w:r>
      <w:r>
        <w:t xml:space="preserve">: L’administrateur lance l’opération de modification par la méthode </w:t>
      </w:r>
      <w:r w:rsidRPr="0089664D">
        <w:rPr>
          <w:i/>
        </w:rPr>
        <w:t>modifierTroncon</w:t>
      </w:r>
      <w:r>
        <w:t>() qui prend en paramètres :</w:t>
      </w:r>
    </w:p>
    <w:p w:rsidR="0089664D" w:rsidRDefault="00B87D84" w:rsidP="0089664D">
      <w:pPr>
        <w:pStyle w:val="Paragraphedeliste"/>
        <w:numPr>
          <w:ilvl w:val="0"/>
          <w:numId w:val="16"/>
        </w:numPr>
      </w:pPr>
      <w:r>
        <w:t>Les 2 villes extrémités du tronçon qui existent forcément (contrôle IHM)</w:t>
      </w:r>
    </w:p>
    <w:p w:rsidR="00B87D84" w:rsidRDefault="00B87D84" w:rsidP="0089664D">
      <w:pPr>
        <w:pStyle w:val="Paragraphedeliste"/>
        <w:numPr>
          <w:ilvl w:val="0"/>
          <w:numId w:val="16"/>
        </w:numPr>
      </w:pPr>
      <w:r>
        <w:t>La route à laquelle le tronçon appartient</w:t>
      </w:r>
    </w:p>
    <w:p w:rsidR="00B87D84" w:rsidRDefault="00B87D84" w:rsidP="0089664D">
      <w:pPr>
        <w:pStyle w:val="Paragraphedeliste"/>
        <w:numPr>
          <w:ilvl w:val="0"/>
          <w:numId w:val="16"/>
        </w:numPr>
      </w:pPr>
      <w:r>
        <w:t>Les nouvelles caractéristiques propres du tronçon (vitesse, radar etc…)</w:t>
      </w:r>
    </w:p>
    <w:p w:rsidR="00B87D84" w:rsidRDefault="00B87D84" w:rsidP="0089664D">
      <w:pPr>
        <w:pStyle w:val="Paragraphedeliste"/>
        <w:numPr>
          <w:ilvl w:val="0"/>
          <w:numId w:val="16"/>
        </w:numPr>
      </w:pPr>
      <w:r>
        <w:t>La route à laquelle il doit appartenir</w:t>
      </w:r>
    </w:p>
    <w:p w:rsidR="00B87D84" w:rsidRDefault="00B87D84" w:rsidP="00B87D84">
      <w:r w:rsidRPr="00B87D84">
        <w:rPr>
          <w:b/>
        </w:rPr>
        <w:t>Etape 2</w:t>
      </w:r>
      <w:r>
        <w:t> : Le système recherche le tronçon en le demandant à l’objet route</w:t>
      </w:r>
    </w:p>
    <w:p w:rsidR="00223945" w:rsidRDefault="00223945" w:rsidP="00B87D84">
      <w:r w:rsidRPr="00223945">
        <w:rPr>
          <w:b/>
        </w:rPr>
        <w:t>Etape 3</w:t>
      </w:r>
      <w:r>
        <w:rPr>
          <w:b/>
        </w:rPr>
        <w:t> </w:t>
      </w:r>
      <w:r>
        <w:t xml:space="preserve">: Le système lance la méthode </w:t>
      </w:r>
      <w:r w:rsidRPr="00223945">
        <w:rPr>
          <w:i/>
        </w:rPr>
        <w:t>modifierInfosTroncon()</w:t>
      </w:r>
      <w:r>
        <w:t xml:space="preserve"> pour que le tronçon mette à jour ses caractéristiques propres.</w:t>
      </w:r>
    </w:p>
    <w:p w:rsidR="00223945" w:rsidRDefault="00223945" w:rsidP="00B87D84">
      <w:r w:rsidRPr="00223945">
        <w:rPr>
          <w:b/>
        </w:rPr>
        <w:t>Etape 4</w:t>
      </w:r>
      <w:r w:rsidRPr="00223945">
        <w:t> :</w:t>
      </w:r>
      <w:r>
        <w:t xml:space="preserve"> Si l’administrateur change la route à laquelle le tronçon appartient, le système retire le tronçon de la route (</w:t>
      </w:r>
      <w:r w:rsidRPr="00223945">
        <w:rPr>
          <w:i/>
        </w:rPr>
        <w:t>retirerTronconRoute()</w:t>
      </w:r>
      <w:r>
        <w:t>) puis lance la méthode qui fait le lien entre le tronçon et sa nouvelle route (</w:t>
      </w:r>
      <w:r w:rsidRPr="00223945">
        <w:rPr>
          <w:i/>
        </w:rPr>
        <w:t>ajouterTronconRoute()</w:t>
      </w:r>
      <w:r>
        <w:t>).</w:t>
      </w:r>
    </w:p>
    <w:p w:rsidR="003D380F" w:rsidRPr="00223945" w:rsidRDefault="003D380F" w:rsidP="00B87D84">
      <w:pPr>
        <w:rPr>
          <w:b/>
        </w:rPr>
      </w:pPr>
      <w:r>
        <w:t>Le système indique à l’administrateur si tout c’est bien déroulé.</w:t>
      </w:r>
    </w:p>
    <w:p w:rsidR="00FF73AA" w:rsidRPr="003D380F" w:rsidRDefault="003D380F" w:rsidP="003D380F">
      <w:pPr>
        <w:rPr>
          <w:u w:val="single"/>
        </w:rPr>
      </w:pPr>
      <w:r w:rsidRPr="003D380F">
        <w:rPr>
          <w:u w:val="single"/>
        </w:rPr>
        <w:t>Remarque :</w:t>
      </w:r>
    </w:p>
    <w:p w:rsidR="00CE6063" w:rsidRDefault="003D380F" w:rsidP="005A77A6">
      <w:r w:rsidRPr="003D380F">
        <w:t>L</w:t>
      </w:r>
      <w:r>
        <w:t xml:space="preserve">a séquence de modification du tronçon ne permet pas de modifier les 2 villes qui encadrent le tronçon. Cela pourrait être pris en compte mais il faudrait alors prévoir le re-calcul des itinéraires si </w:t>
      </w:r>
      <w:r w:rsidR="002530EC">
        <w:t>l’</w:t>
      </w:r>
      <w:r>
        <w:t>itinéraire utilise ce tronçon.</w:t>
      </w:r>
    </w:p>
    <w:p w:rsidR="00CE6063" w:rsidRDefault="00CE6063">
      <w:pPr>
        <w:spacing w:after="200"/>
        <w:jc w:val="left"/>
      </w:pPr>
      <w:r>
        <w:br w:type="page"/>
      </w:r>
    </w:p>
    <w:p w:rsidR="00212DDC" w:rsidRDefault="00CE6063" w:rsidP="00CE6063">
      <w:pPr>
        <w:pStyle w:val="Titre2"/>
      </w:pPr>
      <w:r>
        <w:rPr>
          <w:noProof/>
          <w:lang w:eastAsia="fr-FR"/>
        </w:rPr>
        <w:lastRenderedPageBreak/>
        <w:drawing>
          <wp:anchor distT="0" distB="0" distL="114300" distR="114300" simplePos="0" relativeHeight="251680256" behindDoc="0" locked="0" layoutInCell="1" allowOverlap="1">
            <wp:simplePos x="0" y="0"/>
            <wp:positionH relativeFrom="column">
              <wp:posOffset>-405130</wp:posOffset>
            </wp:positionH>
            <wp:positionV relativeFrom="paragraph">
              <wp:posOffset>204470</wp:posOffset>
            </wp:positionV>
            <wp:extent cx="6562725" cy="4295775"/>
            <wp:effectExtent l="19050" t="0" r="9525" b="0"/>
            <wp:wrapTopAndBottom/>
            <wp:docPr id="14" name="Image 13" descr="SupprimerTronç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rimerTronçon.jpg"/>
                    <pic:cNvPicPr/>
                  </pic:nvPicPr>
                  <pic:blipFill>
                    <a:blip r:embed="rId20"/>
                    <a:stretch>
                      <a:fillRect/>
                    </a:stretch>
                  </pic:blipFill>
                  <pic:spPr>
                    <a:xfrm>
                      <a:off x="0" y="0"/>
                      <a:ext cx="6562725" cy="4295775"/>
                    </a:xfrm>
                    <a:prstGeom prst="rect">
                      <a:avLst/>
                    </a:prstGeom>
                  </pic:spPr>
                </pic:pic>
              </a:graphicData>
            </a:graphic>
          </wp:anchor>
        </w:drawing>
      </w:r>
      <w:r>
        <w:t>Supprimer un tronçon</w:t>
      </w:r>
    </w:p>
    <w:p w:rsidR="00CE6063" w:rsidRDefault="00CE6063" w:rsidP="00CE6063">
      <w:pPr>
        <w:jc w:val="center"/>
      </w:pPr>
      <w:r>
        <w:t>Diagramme de suppression d’un tronçon</w:t>
      </w:r>
    </w:p>
    <w:p w:rsidR="00CE6063" w:rsidRDefault="00DE0FBA" w:rsidP="00CE6063">
      <w:r w:rsidRPr="00DE0FBA">
        <w:rPr>
          <w:b/>
        </w:rPr>
        <w:t>Etape 1</w:t>
      </w:r>
      <w:r>
        <w:t> : L’administrateur lance la méthode supprimerTroncon() qui prend en paramètre la route du tronçon et les 2 villes extrémités.</w:t>
      </w:r>
    </w:p>
    <w:p w:rsidR="00DE0FBA" w:rsidRDefault="00DE0FBA" w:rsidP="00CE6063">
      <w:r w:rsidRPr="00DE0FBA">
        <w:rPr>
          <w:b/>
        </w:rPr>
        <w:t>Etape 2</w:t>
      </w:r>
      <w:r>
        <w:t> : Le système vérifie si le tronçon à supprimer ne fait pas partie de l’itinéraire actuel.</w:t>
      </w:r>
    </w:p>
    <w:p w:rsidR="00DE0FBA" w:rsidRDefault="00DE0FBA" w:rsidP="00CE6063">
      <w:r w:rsidRPr="00DE0FBA">
        <w:rPr>
          <w:b/>
        </w:rPr>
        <w:t>Etape 3</w:t>
      </w:r>
      <w:r>
        <w:t> : Le tronçon est délié à sa route puis supprimé du système.</w:t>
      </w:r>
    </w:p>
    <w:p w:rsidR="00DE0FBA" w:rsidRDefault="00DE0FBA" w:rsidP="00CE6063">
      <w:r w:rsidRPr="00DE0FBA">
        <w:rPr>
          <w:b/>
        </w:rPr>
        <w:t>Etape 4</w:t>
      </w:r>
      <w:r>
        <w:t xml:space="preserve"> : Si la méthode </w:t>
      </w:r>
      <w:r w:rsidRPr="00DE0FBA">
        <w:rPr>
          <w:i/>
        </w:rPr>
        <w:t>vaTraverserTroncon()</w:t>
      </w:r>
      <w:r>
        <w:t xml:space="preserve"> avait retourné vrai, on recalcule l’itinéraire.</w:t>
      </w:r>
    </w:p>
    <w:p w:rsidR="00DE0FBA" w:rsidRPr="00CE6063" w:rsidRDefault="00DE0FBA" w:rsidP="00CE6063">
      <w:r>
        <w:t xml:space="preserve">On indique à l’administrateur que tout c’est bien </w:t>
      </w:r>
      <w:r w:rsidR="000B5C2E">
        <w:t>déroulé</w:t>
      </w:r>
      <w:r>
        <w:t>.</w:t>
      </w:r>
    </w:p>
    <w:p w:rsidR="00212DDC" w:rsidRDefault="00212DDC">
      <w:pPr>
        <w:spacing w:after="200"/>
        <w:jc w:val="left"/>
      </w:pPr>
      <w:r>
        <w:br w:type="page"/>
      </w:r>
    </w:p>
    <w:p w:rsidR="00085766" w:rsidRDefault="00212DDC" w:rsidP="00212DDC">
      <w:pPr>
        <w:pStyle w:val="Titre2"/>
      </w:pPr>
      <w:r>
        <w:rPr>
          <w:noProof/>
          <w:lang w:eastAsia="fr-FR"/>
        </w:rPr>
        <w:lastRenderedPageBreak/>
        <w:drawing>
          <wp:anchor distT="0" distB="0" distL="114300" distR="114300" simplePos="0" relativeHeight="251674112" behindDoc="0" locked="0" layoutInCell="1" allowOverlap="1">
            <wp:simplePos x="0" y="0"/>
            <wp:positionH relativeFrom="column">
              <wp:posOffset>-176530</wp:posOffset>
            </wp:positionH>
            <wp:positionV relativeFrom="paragraph">
              <wp:posOffset>204470</wp:posOffset>
            </wp:positionV>
            <wp:extent cx="6162675" cy="3152775"/>
            <wp:effectExtent l="19050" t="0" r="9525" b="0"/>
            <wp:wrapTopAndBottom/>
            <wp:docPr id="9" name="Image 8" descr="Ajouterv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jouterville.jpg"/>
                    <pic:cNvPicPr/>
                  </pic:nvPicPr>
                  <pic:blipFill>
                    <a:blip r:embed="rId21"/>
                    <a:stretch>
                      <a:fillRect/>
                    </a:stretch>
                  </pic:blipFill>
                  <pic:spPr>
                    <a:xfrm>
                      <a:off x="0" y="0"/>
                      <a:ext cx="6162675" cy="3152775"/>
                    </a:xfrm>
                    <a:prstGeom prst="rect">
                      <a:avLst/>
                    </a:prstGeom>
                  </pic:spPr>
                </pic:pic>
              </a:graphicData>
            </a:graphic>
          </wp:anchor>
        </w:drawing>
      </w:r>
      <w:r>
        <w:t>Ajouter une ville</w:t>
      </w:r>
    </w:p>
    <w:p w:rsidR="00212DDC" w:rsidRDefault="00212DDC" w:rsidP="00212DDC">
      <w:pPr>
        <w:jc w:val="center"/>
      </w:pPr>
      <w:r>
        <w:t>Diagramme d’ajout d’une ville</w:t>
      </w:r>
    </w:p>
    <w:p w:rsidR="00107C6B" w:rsidRPr="00107C6B" w:rsidRDefault="00107C6B" w:rsidP="00107C6B">
      <w:pPr>
        <w:rPr>
          <w:b/>
        </w:rPr>
      </w:pPr>
      <w:r w:rsidRPr="00107C6B">
        <w:rPr>
          <w:b/>
        </w:rPr>
        <w:t>Paramètres des fonctions</w:t>
      </w:r>
    </w:p>
    <w:p w:rsidR="00107C6B" w:rsidRDefault="00107C6B" w:rsidP="00107C6B">
      <w:pPr>
        <w:pStyle w:val="Paramtres"/>
      </w:pPr>
      <w:r>
        <w:t>ajouterVille(Ville v)</w:t>
      </w:r>
    </w:p>
    <w:p w:rsidR="00107C6B" w:rsidRDefault="00107C6B" w:rsidP="00107C6B">
      <w:pPr>
        <w:pStyle w:val="Paramtres"/>
      </w:pPr>
      <w:r>
        <w:t>existeDejaVille(Ville v)</w:t>
      </w:r>
    </w:p>
    <w:p w:rsidR="00CD32E0" w:rsidRDefault="00107C6B" w:rsidP="00107C6B">
      <w:r w:rsidRPr="00107C6B">
        <w:rPr>
          <w:b/>
        </w:rPr>
        <w:t xml:space="preserve">Etape </w:t>
      </w:r>
      <w:r w:rsidR="00D63DDA">
        <w:rPr>
          <w:b/>
        </w:rPr>
        <w:t>2</w:t>
      </w:r>
      <w:r w:rsidRPr="00107C6B">
        <w:rPr>
          <w:b/>
        </w:rPr>
        <w:t> </w:t>
      </w:r>
      <w:r>
        <w:t xml:space="preserve">: Avant d’ajouter une ville à la collection des villes du programme, il faut vérifier si celle-ci n’existe pas déjà, c’est-à-dire si le système n’a pas déjà une ville dans sa collection avec le même nom. C’est ce que fait la fonction </w:t>
      </w:r>
      <w:r w:rsidRPr="00CD32E0">
        <w:rPr>
          <w:i/>
        </w:rPr>
        <w:t>existeDejaVille</w:t>
      </w:r>
      <w:r w:rsidR="00CD32E0" w:rsidRPr="00CD32E0">
        <w:rPr>
          <w:i/>
        </w:rPr>
        <w:t>()</w:t>
      </w:r>
      <w:r>
        <w:t xml:space="preserve">, qui compare la ville donnée en paramètre à toutes les villes de la collection </w:t>
      </w:r>
      <w:r w:rsidR="00CD32E0">
        <w:rPr>
          <w:i/>
        </w:rPr>
        <w:t>s</w:t>
      </w:r>
      <w:r w:rsidRPr="00CD32E0">
        <w:rPr>
          <w:i/>
        </w:rPr>
        <w:t>esVilles</w:t>
      </w:r>
      <w:r>
        <w:t xml:space="preserve"> (selon le nom, qui est l’identifiant unique d’une ville). Cette fonction </w:t>
      </w:r>
      <w:r w:rsidR="00CD32E0">
        <w:t>renvoie</w:t>
      </w:r>
      <w:r>
        <w:t xml:space="preserve"> un booléen (</w:t>
      </w:r>
      <w:r w:rsidR="00CD32E0">
        <w:t>vrai</w:t>
      </w:r>
      <w:r>
        <w:t xml:space="preserve"> si il existe déjà une ville portant ce nom, </w:t>
      </w:r>
      <w:r w:rsidR="00CD32E0">
        <w:t>faux</w:t>
      </w:r>
      <w:r>
        <w:t xml:space="preserve"> sinon).</w:t>
      </w:r>
      <w:r w:rsidR="00CD32E0">
        <w:t xml:space="preserve"> Si la ville n’existe pas, elle est créée et ajoutée à la collection.</w:t>
      </w:r>
    </w:p>
    <w:p w:rsidR="00486C46" w:rsidRDefault="00107C6B" w:rsidP="00107C6B">
      <w:r>
        <w:t xml:space="preserve">La fonction </w:t>
      </w:r>
      <w:r w:rsidRPr="00CD32E0">
        <w:rPr>
          <w:i/>
        </w:rPr>
        <w:t>ajouterVille</w:t>
      </w:r>
      <w:r w:rsidR="00CD32E0" w:rsidRPr="00CD32E0">
        <w:rPr>
          <w:i/>
        </w:rPr>
        <w:t>()</w:t>
      </w:r>
      <w:r>
        <w:t xml:space="preserve"> </w:t>
      </w:r>
      <w:r w:rsidR="00CD32E0">
        <w:t>renvoie</w:t>
      </w:r>
      <w:r>
        <w:t xml:space="preserve"> elle aussi un booléen (</w:t>
      </w:r>
      <w:r w:rsidR="00CD32E0">
        <w:t>vrai</w:t>
      </w:r>
      <w:r>
        <w:t xml:space="preserve"> si la ville a correctement été ajoutée, </w:t>
      </w:r>
      <w:r w:rsidR="00CD32E0">
        <w:t>faux</w:t>
      </w:r>
      <w:r>
        <w:t xml:space="preserve"> sinon).</w:t>
      </w:r>
    </w:p>
    <w:p w:rsidR="00486C46" w:rsidRDefault="00486C46">
      <w:pPr>
        <w:spacing w:after="200"/>
        <w:jc w:val="left"/>
      </w:pPr>
      <w:r>
        <w:br w:type="page"/>
      </w:r>
    </w:p>
    <w:p w:rsidR="00107C6B" w:rsidRDefault="002B6891" w:rsidP="00486C46">
      <w:pPr>
        <w:pStyle w:val="Titre2"/>
      </w:pPr>
      <w:r>
        <w:rPr>
          <w:noProof/>
          <w:lang w:eastAsia="fr-FR"/>
        </w:rPr>
        <w:lastRenderedPageBreak/>
        <w:drawing>
          <wp:anchor distT="0" distB="0" distL="114300" distR="114300" simplePos="0" relativeHeight="251679232" behindDoc="0" locked="0" layoutInCell="1" allowOverlap="1">
            <wp:simplePos x="0" y="0"/>
            <wp:positionH relativeFrom="column">
              <wp:posOffset>471170</wp:posOffset>
            </wp:positionH>
            <wp:positionV relativeFrom="paragraph">
              <wp:posOffset>252095</wp:posOffset>
            </wp:positionV>
            <wp:extent cx="4762500" cy="2571750"/>
            <wp:effectExtent l="19050" t="0" r="0" b="0"/>
            <wp:wrapTopAndBottom/>
            <wp:docPr id="13" name="Image 12" descr="ModifierV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Ville.jpg"/>
                    <pic:cNvPicPr/>
                  </pic:nvPicPr>
                  <pic:blipFill>
                    <a:blip r:embed="rId22"/>
                    <a:stretch>
                      <a:fillRect/>
                    </a:stretch>
                  </pic:blipFill>
                  <pic:spPr>
                    <a:xfrm>
                      <a:off x="0" y="0"/>
                      <a:ext cx="4762500" cy="2571750"/>
                    </a:xfrm>
                    <a:prstGeom prst="rect">
                      <a:avLst/>
                    </a:prstGeom>
                  </pic:spPr>
                </pic:pic>
              </a:graphicData>
            </a:graphic>
          </wp:anchor>
        </w:drawing>
      </w:r>
      <w:r w:rsidR="00486C46">
        <w:t>Modifier une ville</w:t>
      </w:r>
    </w:p>
    <w:p w:rsidR="00486C46" w:rsidRDefault="002B6891" w:rsidP="002B6891">
      <w:pPr>
        <w:jc w:val="center"/>
      </w:pPr>
      <w:r>
        <w:t>Diagramme de modification d’une ville</w:t>
      </w:r>
    </w:p>
    <w:p w:rsidR="002B6891" w:rsidRDefault="002B6891" w:rsidP="00486C46">
      <w:pPr>
        <w:rPr>
          <w:rFonts w:eastAsia="Times New Roman"/>
          <w:lang w:eastAsia="fr-FR"/>
        </w:rPr>
      </w:pPr>
      <w:r w:rsidRPr="002B6891">
        <w:rPr>
          <w:rFonts w:eastAsia="Times New Roman"/>
          <w:b/>
          <w:lang w:eastAsia="fr-FR"/>
        </w:rPr>
        <w:t>Etape 1</w:t>
      </w:r>
      <w:r>
        <w:rPr>
          <w:rFonts w:eastAsia="Times New Roman"/>
          <w:lang w:eastAsia="fr-FR"/>
        </w:rPr>
        <w:t> : L’administrateur lance la méthode modifierVille() qui prend en paramètre la ville à modifier et les informations la concernant.</w:t>
      </w:r>
    </w:p>
    <w:p w:rsidR="002B6891" w:rsidRDefault="002B6891" w:rsidP="00486C46">
      <w:pPr>
        <w:rPr>
          <w:rFonts w:eastAsia="Times New Roman"/>
          <w:lang w:eastAsia="fr-FR"/>
        </w:rPr>
      </w:pPr>
      <w:r w:rsidRPr="002B6891">
        <w:rPr>
          <w:rFonts w:eastAsia="Times New Roman"/>
          <w:b/>
          <w:lang w:eastAsia="fr-FR"/>
        </w:rPr>
        <w:t>Etape 2</w:t>
      </w:r>
      <w:r>
        <w:rPr>
          <w:rFonts w:eastAsia="Times New Roman"/>
          <w:lang w:eastAsia="fr-FR"/>
        </w:rPr>
        <w:t> : Le système lance la méthode de modification des informations propre à la ville.</w:t>
      </w:r>
    </w:p>
    <w:p w:rsidR="002B6891" w:rsidRDefault="002B6891" w:rsidP="00486C46">
      <w:r>
        <w:rPr>
          <w:rFonts w:eastAsia="Times New Roman"/>
          <w:lang w:eastAsia="fr-FR"/>
        </w:rPr>
        <w:t>Le système retourne à l’administrateur si tout c’est bien déroulé.</w:t>
      </w:r>
    </w:p>
    <w:p w:rsidR="002B6891" w:rsidRPr="00486C46" w:rsidRDefault="002B6891" w:rsidP="00486C46"/>
    <w:p w:rsidR="006E2FBB" w:rsidRDefault="006E2FBB">
      <w:pPr>
        <w:spacing w:after="200"/>
        <w:jc w:val="left"/>
      </w:pPr>
      <w:r>
        <w:br w:type="page"/>
      </w:r>
    </w:p>
    <w:p w:rsidR="00212DDC" w:rsidRDefault="006E2FBB" w:rsidP="006E2FBB">
      <w:pPr>
        <w:pStyle w:val="Titre2"/>
      </w:pPr>
      <w:r>
        <w:rPr>
          <w:noProof/>
          <w:lang w:eastAsia="fr-FR"/>
        </w:rPr>
        <w:lastRenderedPageBreak/>
        <w:drawing>
          <wp:anchor distT="0" distB="0" distL="114300" distR="114300" simplePos="0" relativeHeight="251675136" behindDoc="0" locked="0" layoutInCell="1" allowOverlap="1">
            <wp:simplePos x="0" y="0"/>
            <wp:positionH relativeFrom="column">
              <wp:posOffset>-671830</wp:posOffset>
            </wp:positionH>
            <wp:positionV relativeFrom="paragraph">
              <wp:posOffset>204470</wp:posOffset>
            </wp:positionV>
            <wp:extent cx="7143750" cy="5372100"/>
            <wp:effectExtent l="19050" t="0" r="0" b="0"/>
            <wp:wrapTopAndBottom/>
            <wp:docPr id="6" name="Image 1" descr="C:\Documents and Settings\Test\Bureau\Supprimervil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ocuments and Settings\Test\Bureau\Supprimerville.png"/>
                    <pic:cNvPicPr>
                      <a:picLocks noChangeAspect="1" noChangeArrowheads="1"/>
                    </pic:cNvPicPr>
                  </pic:nvPicPr>
                  <pic:blipFill>
                    <a:blip r:embed="rId23"/>
                    <a:stretch>
                      <a:fillRect/>
                    </a:stretch>
                  </pic:blipFill>
                  <pic:spPr bwMode="auto">
                    <a:xfrm>
                      <a:off x="0" y="0"/>
                      <a:ext cx="7143750" cy="5372100"/>
                    </a:xfrm>
                    <a:prstGeom prst="rect">
                      <a:avLst/>
                    </a:prstGeom>
                    <a:noFill/>
                    <a:ln w="9525">
                      <a:noFill/>
                      <a:miter lim="800000"/>
                      <a:headEnd/>
                      <a:tailEnd/>
                    </a:ln>
                  </pic:spPr>
                </pic:pic>
              </a:graphicData>
            </a:graphic>
          </wp:anchor>
        </w:drawing>
      </w:r>
      <w:r>
        <w:t>Supprimer une ville</w:t>
      </w:r>
    </w:p>
    <w:p w:rsidR="006E2FBB" w:rsidRDefault="006E2FBB" w:rsidP="006E2FBB">
      <w:pPr>
        <w:jc w:val="center"/>
      </w:pPr>
      <w:r>
        <w:t>Diagramme de suppression d’une ville</w:t>
      </w:r>
    </w:p>
    <w:p w:rsidR="00B00267" w:rsidRDefault="00B00267" w:rsidP="00B00267">
      <w:r w:rsidRPr="00B00267">
        <w:rPr>
          <w:b/>
        </w:rPr>
        <w:t>Etape 1</w:t>
      </w:r>
      <w:r>
        <w:t xml:space="preserve"> : L’administrateur doit fournir en entrée l’identifiant de la ville qu’il veut supprimer. Celle-ci sera recensée directement dans l’IHM. </w:t>
      </w:r>
    </w:p>
    <w:p w:rsidR="00F03DBE" w:rsidRDefault="00B00267" w:rsidP="00B00267">
      <w:r w:rsidRPr="00B00267">
        <w:rPr>
          <w:b/>
        </w:rPr>
        <w:t>Etape 2</w:t>
      </w:r>
      <w:r>
        <w:t xml:space="preserve"> : </w:t>
      </w:r>
      <w:r w:rsidR="00F03DBE">
        <w:t>On tests si un itinéraire doit passer par la ville à supprimer.</w:t>
      </w:r>
    </w:p>
    <w:p w:rsidR="00B00267" w:rsidRDefault="00F03DBE" w:rsidP="00B00267">
      <w:r w:rsidRPr="00F03DBE">
        <w:rPr>
          <w:b/>
        </w:rPr>
        <w:t>Etape 3</w:t>
      </w:r>
      <w:r>
        <w:t xml:space="preserve"> : </w:t>
      </w:r>
      <w:r w:rsidR="00B00267">
        <w:t xml:space="preserve">Ensuite, tous les tronçons qui avaient pour extrémité la ville qu’on supprime </w:t>
      </w:r>
      <w:r>
        <w:t>seront supprimés de la route à laquelle ils appartiennent ; puis ont les supprimes du système.</w:t>
      </w:r>
    </w:p>
    <w:p w:rsidR="00F03DBE" w:rsidRDefault="00B00267" w:rsidP="00B00267">
      <w:r w:rsidRPr="00B00267">
        <w:rPr>
          <w:b/>
        </w:rPr>
        <w:t xml:space="preserve">Etape </w:t>
      </w:r>
      <w:r w:rsidR="00F03DBE">
        <w:rPr>
          <w:b/>
        </w:rPr>
        <w:t>4</w:t>
      </w:r>
      <w:r>
        <w:t xml:space="preserve"> : </w:t>
      </w:r>
      <w:r w:rsidR="00F03DBE">
        <w:t>On supprime la ville de la collection.</w:t>
      </w:r>
    </w:p>
    <w:p w:rsidR="00B00267" w:rsidRDefault="00B00267" w:rsidP="00B00267">
      <w:r w:rsidRPr="00B00267">
        <w:rPr>
          <w:b/>
        </w:rPr>
        <w:t xml:space="preserve">Etape </w:t>
      </w:r>
      <w:r w:rsidR="00F03DBE">
        <w:rPr>
          <w:b/>
        </w:rPr>
        <w:t>5</w:t>
      </w:r>
      <w:r>
        <w:t> : Les itinéraires sont recalculés au besoin.</w:t>
      </w:r>
    </w:p>
    <w:p w:rsidR="00C720A9" w:rsidRDefault="00C720A9">
      <w:pPr>
        <w:spacing w:after="200"/>
        <w:jc w:val="left"/>
      </w:pPr>
      <w:r>
        <w:br w:type="page"/>
      </w:r>
    </w:p>
    <w:p w:rsidR="006E2FBB" w:rsidRDefault="00C720A9" w:rsidP="00C720A9">
      <w:pPr>
        <w:pStyle w:val="Titre2"/>
      </w:pPr>
      <w:r>
        <w:rPr>
          <w:noProof/>
          <w:lang w:eastAsia="fr-FR"/>
        </w:rPr>
        <w:lastRenderedPageBreak/>
        <w:drawing>
          <wp:anchor distT="0" distB="0" distL="114300" distR="114300" simplePos="0" relativeHeight="251677184" behindDoc="0" locked="0" layoutInCell="1" allowOverlap="1">
            <wp:simplePos x="0" y="0"/>
            <wp:positionH relativeFrom="column">
              <wp:posOffset>-767080</wp:posOffset>
            </wp:positionH>
            <wp:positionV relativeFrom="paragraph">
              <wp:posOffset>204470</wp:posOffset>
            </wp:positionV>
            <wp:extent cx="7231380" cy="5543550"/>
            <wp:effectExtent l="19050" t="0" r="7620" b="0"/>
            <wp:wrapTopAndBottom/>
            <wp:docPr id="11" name="Image 5" descr="C:\Documents and Settings\Test\Bureau\Changerdispotronç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Documents and Settings\Test\Bureau\Changerdispotronçon.png"/>
                    <pic:cNvPicPr>
                      <a:picLocks noChangeAspect="1" noChangeArrowheads="1"/>
                    </pic:cNvPicPr>
                  </pic:nvPicPr>
                  <pic:blipFill>
                    <a:blip r:embed="rId24"/>
                    <a:stretch>
                      <a:fillRect/>
                    </a:stretch>
                  </pic:blipFill>
                  <pic:spPr bwMode="auto">
                    <a:xfrm>
                      <a:off x="0" y="0"/>
                      <a:ext cx="7231380" cy="5543550"/>
                    </a:xfrm>
                    <a:prstGeom prst="rect">
                      <a:avLst/>
                    </a:prstGeom>
                    <a:noFill/>
                    <a:ln w="9525">
                      <a:noFill/>
                      <a:miter lim="800000"/>
                      <a:headEnd/>
                      <a:tailEnd/>
                    </a:ln>
                  </pic:spPr>
                </pic:pic>
              </a:graphicData>
            </a:graphic>
          </wp:anchor>
        </w:drawing>
      </w:r>
      <w:r>
        <w:t>Changer la disponibilité d’un tronçon</w:t>
      </w:r>
    </w:p>
    <w:p w:rsidR="00C720A9" w:rsidRDefault="00C720A9" w:rsidP="00C720A9">
      <w:pPr>
        <w:jc w:val="center"/>
      </w:pPr>
      <w:r>
        <w:t>Diagramme de changement de la disponibilité d’un tronçon</w:t>
      </w:r>
    </w:p>
    <w:p w:rsidR="0010042D" w:rsidRDefault="00C720A9" w:rsidP="00C720A9">
      <w:pPr>
        <w:ind w:firstLine="709"/>
        <w:rPr>
          <w:noProof/>
          <w:lang w:eastAsia="fr-FR"/>
        </w:rPr>
      </w:pPr>
      <w:r>
        <w:rPr>
          <w:noProof/>
          <w:lang w:eastAsia="fr-FR"/>
        </w:rPr>
        <w:t xml:space="preserve">L’administrateur peut choisir à tout moment de changer la disponibilité d’un tronçon. Ainsi, le booléen « disponible » de l’objet tronçon passera à </w:t>
      </w:r>
      <w:r w:rsidR="0010042D">
        <w:rPr>
          <w:i/>
          <w:noProof/>
          <w:lang w:eastAsia="fr-FR"/>
        </w:rPr>
        <w:t>faux</w:t>
      </w:r>
      <w:r>
        <w:rPr>
          <w:noProof/>
          <w:lang w:eastAsia="fr-FR"/>
        </w:rPr>
        <w:t>, et toutes les villes liées à ce tronçon deviendront inaccessibles si elles deviennent isolées</w:t>
      </w:r>
      <w:r w:rsidR="00AD3EAA">
        <w:rPr>
          <w:noProof/>
          <w:lang w:eastAsia="fr-FR"/>
        </w:rPr>
        <w:t xml:space="preserve"> (</w:t>
      </w:r>
      <w:r>
        <w:rPr>
          <w:noProof/>
          <w:lang w:eastAsia="fr-FR"/>
        </w:rPr>
        <w:t xml:space="preserve">leur état passera également à </w:t>
      </w:r>
      <w:r w:rsidR="0010042D">
        <w:rPr>
          <w:i/>
          <w:noProof/>
          <w:lang w:eastAsia="fr-FR"/>
        </w:rPr>
        <w:t>faux</w:t>
      </w:r>
      <w:r w:rsidR="00AD3EAA">
        <w:rPr>
          <w:i/>
          <w:noProof/>
          <w:lang w:eastAsia="fr-FR"/>
        </w:rPr>
        <w:t>)</w:t>
      </w:r>
      <w:r w:rsidR="00AD3EAA">
        <w:rPr>
          <w:noProof/>
          <w:lang w:eastAsia="fr-FR"/>
        </w:rPr>
        <w:t>.</w:t>
      </w:r>
    </w:p>
    <w:p w:rsidR="00C720A9" w:rsidRPr="00447FD0" w:rsidRDefault="00C720A9" w:rsidP="0010042D">
      <w:pPr>
        <w:rPr>
          <w:noProof/>
          <w:lang w:eastAsia="fr-FR"/>
        </w:rPr>
      </w:pPr>
      <w:r>
        <w:rPr>
          <w:noProof/>
          <w:lang w:eastAsia="fr-FR"/>
        </w:rPr>
        <w:t>L’utilisateur sera averti et pourra décider de recalculer un itinétaire.</w:t>
      </w:r>
    </w:p>
    <w:p w:rsidR="00B12EEE" w:rsidRDefault="00B12EEE">
      <w:pPr>
        <w:spacing w:after="200"/>
        <w:jc w:val="left"/>
      </w:pPr>
      <w:r>
        <w:br w:type="page"/>
      </w:r>
    </w:p>
    <w:p w:rsidR="00C720A9" w:rsidRDefault="005D58AC" w:rsidP="00B12EEE">
      <w:pPr>
        <w:pStyle w:val="Titre2"/>
      </w:pPr>
      <w:r>
        <w:rPr>
          <w:noProof/>
          <w:lang w:eastAsia="fr-FR"/>
        </w:rPr>
        <w:lastRenderedPageBreak/>
        <w:drawing>
          <wp:anchor distT="0" distB="0" distL="114300" distR="114300" simplePos="0" relativeHeight="251681280" behindDoc="0" locked="0" layoutInCell="1" allowOverlap="1">
            <wp:simplePos x="0" y="0"/>
            <wp:positionH relativeFrom="column">
              <wp:posOffset>23495</wp:posOffset>
            </wp:positionH>
            <wp:positionV relativeFrom="paragraph">
              <wp:posOffset>290195</wp:posOffset>
            </wp:positionV>
            <wp:extent cx="5715000" cy="4362450"/>
            <wp:effectExtent l="19050" t="0" r="0" b="0"/>
            <wp:wrapTopAndBottom/>
            <wp:docPr id="15" name="Image 14" descr="Changerdispovil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ngerdispoville.jpg"/>
                    <pic:cNvPicPr/>
                  </pic:nvPicPr>
                  <pic:blipFill>
                    <a:blip r:embed="rId25"/>
                    <a:stretch>
                      <a:fillRect/>
                    </a:stretch>
                  </pic:blipFill>
                  <pic:spPr>
                    <a:xfrm>
                      <a:off x="0" y="0"/>
                      <a:ext cx="5715000" cy="4362450"/>
                    </a:xfrm>
                    <a:prstGeom prst="rect">
                      <a:avLst/>
                    </a:prstGeom>
                  </pic:spPr>
                </pic:pic>
              </a:graphicData>
            </a:graphic>
          </wp:anchor>
        </w:drawing>
      </w:r>
      <w:r w:rsidR="00B12EEE">
        <w:t>Changer la disponibilité d’une ville</w:t>
      </w:r>
    </w:p>
    <w:p w:rsidR="005D58AC" w:rsidRDefault="005D58AC" w:rsidP="005D58AC">
      <w:pPr>
        <w:jc w:val="center"/>
      </w:pPr>
      <w:r>
        <w:t>Diagramme de modification de la disponibilité d’une ville</w:t>
      </w:r>
    </w:p>
    <w:p w:rsidR="00B12EEE" w:rsidRDefault="005D58AC" w:rsidP="00C720A9">
      <w:r w:rsidRPr="005D58AC">
        <w:rPr>
          <w:b/>
        </w:rPr>
        <w:t>Etape 1</w:t>
      </w:r>
      <w:r>
        <w:t xml:space="preserve"> : L’administrateur lance la procédure par l’appel à la méthode </w:t>
      </w:r>
      <w:r w:rsidRPr="005D58AC">
        <w:rPr>
          <w:i/>
        </w:rPr>
        <w:t>changerDispoVille()</w:t>
      </w:r>
      <w:r>
        <w:t>.</w:t>
      </w:r>
    </w:p>
    <w:p w:rsidR="005D58AC" w:rsidRDefault="005D58AC" w:rsidP="00C720A9">
      <w:r w:rsidRPr="005D58AC">
        <w:rPr>
          <w:b/>
        </w:rPr>
        <w:t>Etape 2 </w:t>
      </w:r>
      <w:r>
        <w:t>: Le système vérifie si l’itinéraire courant passe par cette ville.</w:t>
      </w:r>
    </w:p>
    <w:p w:rsidR="005D58AC" w:rsidRDefault="005D58AC" w:rsidP="00C720A9">
      <w:r w:rsidRPr="005D58AC">
        <w:rPr>
          <w:b/>
        </w:rPr>
        <w:t>Etape 3</w:t>
      </w:r>
      <w:r>
        <w:t> : Le programme change la disponibilité de la ville.</w:t>
      </w:r>
    </w:p>
    <w:p w:rsidR="005D58AC" w:rsidRDefault="005D58AC" w:rsidP="00C720A9">
      <w:r w:rsidRPr="005D58AC">
        <w:rPr>
          <w:b/>
        </w:rPr>
        <w:t>Etape 4</w:t>
      </w:r>
      <w:r>
        <w:t> : Si l’itinéraire devait passer par cette ville, il est recalculé.</w:t>
      </w:r>
    </w:p>
    <w:p w:rsidR="005D58AC" w:rsidRPr="00C720A9" w:rsidRDefault="005D58AC" w:rsidP="00C720A9">
      <w:r>
        <w:t>On retourne à l’administrateur le résultat de la procédure.</w:t>
      </w:r>
    </w:p>
    <w:sectPr w:rsidR="005D58AC" w:rsidRPr="00C720A9" w:rsidSect="006C00D6">
      <w:headerReference w:type="default" r:id="rId26"/>
      <w:footerReference w:type="even" r:id="rId27"/>
      <w:footerReference w:type="default" r:id="rId28"/>
      <w:pgSz w:w="11907" w:h="16839" w:code="9"/>
      <w:pgMar w:top="1418" w:right="1418" w:bottom="1418" w:left="1418" w:header="709" w:footer="709" w:gutter="0"/>
      <w:pgNumType w:start="0"/>
      <w:cols w:space="36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B188E" w:rsidRDefault="003B188E">
      <w:pPr>
        <w:spacing w:after="0" w:line="240" w:lineRule="auto"/>
      </w:pPr>
      <w:r>
        <w:separator/>
      </w:r>
    </w:p>
  </w:endnote>
  <w:endnote w:type="continuationSeparator" w:id="1">
    <w:p w:rsidR="003B188E" w:rsidRDefault="003B188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CC7" w:rsidRDefault="00EF55C7">
    <w:pPr>
      <w:pStyle w:val="Pieddepage"/>
    </w:pPr>
    <w:r>
      <w:rPr>
        <w:noProof/>
        <w:lang w:eastAsia="ja-JP"/>
      </w:rPr>
      <w:pict>
        <v:oval id="_x0000_s2070" style="position:absolute;left:0;text-align:left;margin-left:11.8pt;margin-top:.05pt;width:16.9pt;height:16.9pt;z-index:251672576;mso-position-horizontal-relative:right-margin-area;mso-position-vertical-relative:bottom-margin-area;v-text-anchor:middle" o:allowincell="f" fillcolor="#d34817 [3204]" stroked="f">
          <v:textbox style="mso-next-textbox:#_x0000_s2070" inset="0,0,0,0">
            <w:txbxContent>
              <w:p w:rsidR="00E62CC7" w:rsidRPr="00D04F10" w:rsidRDefault="00EF55C7">
                <w:pPr>
                  <w:pStyle w:val="Sansinterligne"/>
                  <w:jc w:val="center"/>
                  <w:rPr>
                    <w:color w:val="FFFFFF" w:themeColor="background1"/>
                    <w:sz w:val="20"/>
                    <w:szCs w:val="20"/>
                  </w:rPr>
                </w:pPr>
                <w:r w:rsidRPr="00D04F10">
                  <w:rPr>
                    <w:sz w:val="20"/>
                    <w:szCs w:val="20"/>
                  </w:rPr>
                  <w:fldChar w:fldCharType="begin"/>
                </w:r>
                <w:r w:rsidR="0009131B" w:rsidRPr="00D04F10">
                  <w:rPr>
                    <w:sz w:val="20"/>
                    <w:szCs w:val="20"/>
                  </w:rPr>
                  <w:instrText xml:space="preserve"> PAGE  \* Arabic  \* MERGEFORMAT </w:instrText>
                </w:r>
                <w:r w:rsidRPr="00D04F10">
                  <w:rPr>
                    <w:sz w:val="20"/>
                    <w:szCs w:val="20"/>
                  </w:rPr>
                  <w:fldChar w:fldCharType="separate"/>
                </w:r>
                <w:r w:rsidR="006C00D6" w:rsidRPr="006C00D6">
                  <w:rPr>
                    <w:noProof/>
                    <w:color w:val="FFFFFF" w:themeColor="background1"/>
                    <w:sz w:val="20"/>
                    <w:szCs w:val="20"/>
                  </w:rPr>
                  <w:t>2</w:t>
                </w:r>
                <w:r w:rsidRPr="00D04F10">
                  <w:rPr>
                    <w:sz w:val="20"/>
                    <w:szCs w:val="20"/>
                  </w:rPr>
                  <w:fldChar w:fldCharType="end"/>
                </w:r>
              </w:p>
            </w:txbxContent>
          </v:textbox>
          <w10:wrap anchorx="page" anchory="page"/>
        </v:oval>
      </w:pict>
    </w:r>
    <w:r>
      <w:rPr>
        <w:noProof/>
        <w:lang w:eastAsia="ja-JP"/>
      </w:rPr>
      <w:pict>
        <v:rect id="_x0000_s2071" style="position:absolute;left:0;text-align:left;margin-left:0;margin-top:0;width:41.85pt;height:9in;z-index:251673600;mso-width-percent:500;mso-height-percent:1000;mso-position-horizontal:left;mso-position-horizontal-relative:right-margin-area;mso-position-vertical:bottom;mso-position-vertical-relative:margin;mso-width-percent:500;mso-height-percent:1000;mso-width-relative:margin;mso-height-relative:margin;v-text-anchor:middle" o:allowincell="f" filled="f" stroked="f">
          <v:textbox style="layout-flow:vertical;mso-layout-flow-alt:bottom-to-top;mso-next-textbox:#_x0000_s2071" inset=",,8.64pt,10.8pt">
            <w:txbxContent>
              <w:p w:rsidR="00E62CC7" w:rsidRDefault="00EF55C7">
                <w:pPr>
                  <w:pStyle w:val="Sansinterligne"/>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re"/>
                    <w:id w:val="201965352"/>
                    <w:dataBinding w:prefixMappings="xmlns:ns0='http://schemas.openxmlformats.org/package/2006/metadata/core-properties' xmlns:ns1='http://purl.org/dc/elements/1.1/'" w:xpath="/ns0:coreProperties[1]/ns1:title[1]" w:storeItemID="{6C3C8BC8-F283-45AE-878A-BAB7291924A1}"/>
                    <w:text/>
                  </w:sdtPr>
                  <w:sdtContent>
                    <w:r w:rsidR="0059443E">
                      <w:rPr>
                        <w:rFonts w:asciiTheme="majorHAnsi" w:eastAsiaTheme="majorEastAsia" w:hAnsiTheme="majorHAnsi" w:cstheme="majorBidi"/>
                        <w:color w:val="7F7F7F" w:themeColor="text1" w:themeTint="80"/>
                        <w:sz w:val="20"/>
                        <w:szCs w:val="20"/>
                      </w:rPr>
                      <w:t>Rapport d’analyse</w:t>
                    </w:r>
                  </w:sdtContent>
                </w:sdt>
                <w:r w:rsidR="00FD678B">
                  <w:rPr>
                    <w:rFonts w:asciiTheme="majorHAnsi" w:eastAsiaTheme="majorEastAsia" w:hAnsiTheme="majorHAnsi" w:cstheme="majorBidi"/>
                    <w:color w:val="7F7F7F" w:themeColor="text1" w:themeTint="80"/>
                    <w:sz w:val="20"/>
                    <w:szCs w:val="20"/>
                  </w:rPr>
                  <w:t xml:space="preserve"> </w:t>
                </w:r>
              </w:p>
            </w:txbxContent>
          </v:textbox>
          <w10:wrap anchorx="page" anchory="margin"/>
        </v:rect>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2CC7" w:rsidRDefault="00EF55C7">
    <w:pPr>
      <w:rPr>
        <w:sz w:val="20"/>
        <w:szCs w:val="20"/>
      </w:rPr>
    </w:pPr>
    <w:r>
      <w:rPr>
        <w:noProof/>
        <w:sz w:val="20"/>
        <w:szCs w:val="20"/>
        <w:lang w:eastAsia="ja-JP"/>
      </w:rPr>
      <w:pict>
        <v:oval id="_x0000_s2067" style="position:absolute;left:0;text-align:left;margin-left:555pt;margin-top:0;width:18.05pt;height:17.7pt;z-index:251668480;mso-position-horizontal-relative:left-margin-area;mso-position-vertical-relative:bottom-margin-area;v-text-anchor:middle" o:allowincell="f" fillcolor="#d34817 [3204]" stroked="f">
          <v:textbox style="mso-next-textbox:#_x0000_s2067" inset="0,0,0,0">
            <w:txbxContent>
              <w:p w:rsidR="00E62CC7" w:rsidRPr="001D6385" w:rsidRDefault="00EF55C7">
                <w:pPr>
                  <w:pStyle w:val="Sansinterligne"/>
                  <w:jc w:val="center"/>
                  <w:rPr>
                    <w:color w:val="FFFFFF" w:themeColor="background1"/>
                    <w:sz w:val="20"/>
                    <w:szCs w:val="20"/>
                  </w:rPr>
                </w:pPr>
                <w:r w:rsidRPr="001D6385">
                  <w:rPr>
                    <w:sz w:val="20"/>
                    <w:szCs w:val="20"/>
                  </w:rPr>
                  <w:fldChar w:fldCharType="begin"/>
                </w:r>
                <w:r w:rsidR="0009131B" w:rsidRPr="001D6385">
                  <w:rPr>
                    <w:sz w:val="20"/>
                    <w:szCs w:val="20"/>
                  </w:rPr>
                  <w:instrText xml:space="preserve"> PAGE  \* Arabic  \* MERGEFORMAT </w:instrText>
                </w:r>
                <w:r w:rsidRPr="001D6385">
                  <w:rPr>
                    <w:sz w:val="20"/>
                    <w:szCs w:val="20"/>
                  </w:rPr>
                  <w:fldChar w:fldCharType="separate"/>
                </w:r>
                <w:r w:rsidR="00142AD0" w:rsidRPr="00142AD0">
                  <w:rPr>
                    <w:noProof/>
                    <w:color w:val="FFFFFF" w:themeColor="background1"/>
                    <w:sz w:val="20"/>
                    <w:szCs w:val="20"/>
                  </w:rPr>
                  <w:t>17</w:t>
                </w:r>
                <w:r w:rsidRPr="001D6385">
                  <w:rPr>
                    <w:sz w:val="20"/>
                    <w:szCs w:val="20"/>
                  </w:rPr>
                  <w:fldChar w:fldCharType="end"/>
                </w:r>
              </w:p>
            </w:txbxContent>
          </v:textbox>
          <w10:wrap anchorx="margin" anchory="page"/>
        </v:oval>
      </w:pict>
    </w:r>
  </w:p>
  <w:p w:rsidR="00E62CC7" w:rsidRDefault="00E62CC7">
    <w:pPr>
      <w:pStyle w:val="Pieddepage"/>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B188E" w:rsidRDefault="003B188E">
      <w:pPr>
        <w:spacing w:after="0" w:line="240" w:lineRule="auto"/>
      </w:pPr>
      <w:r>
        <w:separator/>
      </w:r>
    </w:p>
  </w:footnote>
  <w:footnote w:type="continuationSeparator" w:id="1">
    <w:p w:rsidR="003B188E" w:rsidRDefault="003B188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C00D6" w:rsidRDefault="00EF55C7">
    <w:pPr>
      <w:pStyle w:val="En-tte"/>
    </w:pPr>
    <w:r w:rsidRPr="00EF55C7">
      <w:rPr>
        <w:noProof/>
        <w:sz w:val="10"/>
        <w:szCs w:val="20"/>
      </w:rPr>
      <w:pict>
        <v:rect id="_x0000_s2069" style="position:absolute;left:0;text-align:left;margin-left:541.5pt;margin-top:0;width:46.85pt;height:700.15pt;z-index:251670528;mso-width-percent:500;mso-height-percent:1000;mso-position-horizontal-relative:left-margin-area;mso-position-vertical-relative:margin;mso-width-percent:500;mso-height-percent:1000;mso-width-relative:margin;mso-height-relative:margin;v-text-anchor:middle" o:allowincell="f" filled="f" stroked="f">
          <v:textbox style="layout-flow:vertical;mso-layout-flow-alt:bottom-to-top;mso-next-textbox:#_x0000_s2069" inset=",,8.64pt,10.8pt">
            <w:txbxContent>
              <w:p w:rsidR="00E62CC7" w:rsidRDefault="00EF55C7">
                <w:pPr>
                  <w:pStyle w:val="Sansinterligne"/>
                  <w:rPr>
                    <w:rFonts w:asciiTheme="majorHAnsi" w:eastAsiaTheme="majorEastAsia" w:hAnsiTheme="majorHAnsi" w:cstheme="majorBidi"/>
                    <w:color w:val="7F7F7F" w:themeColor="text1" w:themeTint="80"/>
                    <w:sz w:val="20"/>
                    <w:szCs w:val="20"/>
                  </w:rPr>
                </w:pPr>
                <w:sdt>
                  <w:sdtPr>
                    <w:rPr>
                      <w:rFonts w:asciiTheme="majorHAnsi" w:eastAsiaTheme="majorEastAsia" w:hAnsiTheme="majorHAnsi" w:cstheme="majorBidi"/>
                      <w:color w:val="7F7F7F" w:themeColor="text1" w:themeTint="80"/>
                      <w:sz w:val="20"/>
                      <w:szCs w:val="20"/>
                    </w:rPr>
                    <w:alias w:val="Titre"/>
                    <w:id w:val="805429516"/>
                    <w:dataBinding w:prefixMappings="xmlns:ns0='http://schemas.openxmlformats.org/package/2006/metadata/core-properties' xmlns:ns1='http://purl.org/dc/elements/1.1/'" w:xpath="/ns0:coreProperties[1]/ns1:title[1]" w:storeItemID="{6C3C8BC8-F283-45AE-878A-BAB7291924A1}"/>
                    <w:text/>
                  </w:sdtPr>
                  <w:sdtContent>
                    <w:r w:rsidR="0059443E">
                      <w:rPr>
                        <w:rFonts w:asciiTheme="majorHAnsi" w:eastAsiaTheme="majorEastAsia" w:hAnsiTheme="majorHAnsi" w:cstheme="majorBidi"/>
                        <w:color w:val="7F7F7F" w:themeColor="text1" w:themeTint="80"/>
                        <w:sz w:val="20"/>
                        <w:szCs w:val="20"/>
                      </w:rPr>
                      <w:t>Rapport d’analyse</w:t>
                    </w:r>
                  </w:sdtContent>
                </w:sdt>
                <w:r w:rsidR="00FD678B">
                  <w:rPr>
                    <w:rFonts w:asciiTheme="majorHAnsi" w:eastAsiaTheme="majorEastAsia" w:hAnsiTheme="majorHAnsi" w:cstheme="majorBidi"/>
                    <w:color w:val="7F7F7F" w:themeColor="text1" w:themeTint="80"/>
                    <w:sz w:val="20"/>
                    <w:szCs w:val="20"/>
                  </w:rPr>
                  <w:t xml:space="preserve"> </w:t>
                </w:r>
              </w:p>
            </w:txbxContent>
          </v:textbox>
          <w10:wrap anchorx="margin" anchory="margin"/>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0"/>
    <w:multiLevelType w:val="singleLevel"/>
    <w:tmpl w:val="B9B6F702"/>
    <w:lvl w:ilvl="0">
      <w:start w:val="1"/>
      <w:numFmt w:val="bullet"/>
      <w:pStyle w:val="Listepuces5"/>
      <w:lvlText w:val="○"/>
      <w:lvlJc w:val="left"/>
      <w:pPr>
        <w:ind w:left="1800" w:hanging="360"/>
      </w:pPr>
      <w:rPr>
        <w:rFonts w:ascii="Monotype Corsiva" w:hAnsi="Monotype Corsiva" w:hint="default"/>
        <w:color w:val="A28E6A" w:themeColor="accent3"/>
      </w:rPr>
    </w:lvl>
  </w:abstractNum>
  <w:abstractNum w:abstractNumId="1">
    <w:nsid w:val="FFFFFF81"/>
    <w:multiLevelType w:val="singleLevel"/>
    <w:tmpl w:val="9A8A1DFA"/>
    <w:lvl w:ilvl="0">
      <w:start w:val="1"/>
      <w:numFmt w:val="bullet"/>
      <w:pStyle w:val="Listepuces4"/>
      <w:lvlText w:val=""/>
      <w:lvlJc w:val="left"/>
      <w:pPr>
        <w:ind w:left="1440" w:hanging="360"/>
      </w:pPr>
      <w:rPr>
        <w:rFonts w:ascii="Symbol" w:hAnsi="Symbol" w:hint="default"/>
        <w:color w:val="A28E6A" w:themeColor="accent3"/>
      </w:rPr>
    </w:lvl>
  </w:abstractNum>
  <w:abstractNum w:abstractNumId="2">
    <w:nsid w:val="FFFFFF82"/>
    <w:multiLevelType w:val="singleLevel"/>
    <w:tmpl w:val="AC6E7B80"/>
    <w:lvl w:ilvl="0">
      <w:start w:val="1"/>
      <w:numFmt w:val="bullet"/>
      <w:pStyle w:val="Listepuces3"/>
      <w:lvlText w:val=""/>
      <w:lvlJc w:val="left"/>
      <w:pPr>
        <w:ind w:left="1080" w:hanging="360"/>
      </w:pPr>
      <w:rPr>
        <w:rFonts w:ascii="Symbol" w:hAnsi="Symbol" w:hint="default"/>
        <w:color w:val="EE8C69" w:themeColor="accent1" w:themeTint="99"/>
      </w:rPr>
    </w:lvl>
  </w:abstractNum>
  <w:abstractNum w:abstractNumId="3">
    <w:nsid w:val="FFFFFF83"/>
    <w:multiLevelType w:val="singleLevel"/>
    <w:tmpl w:val="3EFA84BC"/>
    <w:lvl w:ilvl="0">
      <w:start w:val="1"/>
      <w:numFmt w:val="bullet"/>
      <w:pStyle w:val="Listepuces2"/>
      <w:lvlText w:val=""/>
      <w:lvlJc w:val="left"/>
      <w:pPr>
        <w:ind w:left="720" w:hanging="360"/>
      </w:pPr>
      <w:rPr>
        <w:rFonts w:ascii="Symbol" w:hAnsi="Symbol" w:hint="default"/>
        <w:color w:val="D34817" w:themeColor="accent1"/>
      </w:rPr>
    </w:lvl>
  </w:abstractNum>
  <w:abstractNum w:abstractNumId="4">
    <w:nsid w:val="FFFFFF89"/>
    <w:multiLevelType w:val="singleLevel"/>
    <w:tmpl w:val="7E249CE2"/>
    <w:lvl w:ilvl="0">
      <w:start w:val="1"/>
      <w:numFmt w:val="bullet"/>
      <w:pStyle w:val="Listepuces"/>
      <w:lvlText w:val=""/>
      <w:lvlJc w:val="left"/>
      <w:pPr>
        <w:ind w:left="360" w:hanging="360"/>
      </w:pPr>
      <w:rPr>
        <w:rFonts w:ascii="Symbol" w:hAnsi="Symbol" w:hint="default"/>
        <w:color w:val="9D3511" w:themeColor="accent1" w:themeShade="BF"/>
      </w:rPr>
    </w:lvl>
  </w:abstractNum>
  <w:abstractNum w:abstractNumId="5">
    <w:nsid w:val="0DD735F5"/>
    <w:multiLevelType w:val="hybridMultilevel"/>
    <w:tmpl w:val="6D9A2B98"/>
    <w:lvl w:ilvl="0" w:tplc="D78EF94C">
      <w:start w:val="19"/>
      <w:numFmt w:val="bullet"/>
      <w:lvlText w:val="-"/>
      <w:lvlJc w:val="left"/>
      <w:pPr>
        <w:ind w:left="720" w:hanging="360"/>
      </w:pPr>
      <w:rPr>
        <w:rFonts w:ascii="Arial" w:eastAsiaTheme="minorEastAsia"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4"/>
  </w:num>
  <w:num w:numId="12">
    <w:abstractNumId w:val="3"/>
  </w:num>
  <w:num w:numId="13">
    <w:abstractNumId w:val="2"/>
  </w:num>
  <w:num w:numId="14">
    <w:abstractNumId w:val="1"/>
  </w:num>
  <w:num w:numId="15">
    <w:abstractNumId w:val="0"/>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9"/>
  <w:hyphenationZone w:val="420"/>
  <w:drawingGridHorizontalSpacing w:val="110"/>
  <w:displayHorizontalDrawingGridEvery w:val="2"/>
  <w:characterSpacingControl w:val="doNotCompress"/>
  <w:hdrShapeDefaults>
    <o:shapedefaults v:ext="edit" spidmax="14338">
      <o:colormenu v:ext="edit" strokecolor="none [3213]"/>
    </o:shapedefaults>
    <o:shapelayout v:ext="edit">
      <o:idmap v:ext="edit" data="2"/>
    </o:shapelayout>
  </w:hdrShapeDefaults>
  <w:footnotePr>
    <w:footnote w:id="0"/>
    <w:footnote w:id="1"/>
  </w:footnotePr>
  <w:endnotePr>
    <w:endnote w:id="0"/>
    <w:endnote w:id="1"/>
  </w:endnotePr>
  <w:compat/>
  <w:rsids>
    <w:rsidRoot w:val="00D04F10"/>
    <w:rsid w:val="00085766"/>
    <w:rsid w:val="0009131B"/>
    <w:rsid w:val="000B5C2E"/>
    <w:rsid w:val="000C1759"/>
    <w:rsid w:val="0010042D"/>
    <w:rsid w:val="00102BBB"/>
    <w:rsid w:val="00107C6B"/>
    <w:rsid w:val="00142AD0"/>
    <w:rsid w:val="00146FC6"/>
    <w:rsid w:val="0018525D"/>
    <w:rsid w:val="00196AB3"/>
    <w:rsid w:val="001D0939"/>
    <w:rsid w:val="001D6385"/>
    <w:rsid w:val="00212DDC"/>
    <w:rsid w:val="00223945"/>
    <w:rsid w:val="002530EC"/>
    <w:rsid w:val="002B6891"/>
    <w:rsid w:val="002B7AB4"/>
    <w:rsid w:val="002E317C"/>
    <w:rsid w:val="003B188E"/>
    <w:rsid w:val="003D1724"/>
    <w:rsid w:val="003D380F"/>
    <w:rsid w:val="003D6F65"/>
    <w:rsid w:val="003F75C4"/>
    <w:rsid w:val="00486C46"/>
    <w:rsid w:val="00493E51"/>
    <w:rsid w:val="0056042C"/>
    <w:rsid w:val="0059443E"/>
    <w:rsid w:val="00595705"/>
    <w:rsid w:val="005A77A6"/>
    <w:rsid w:val="005D58AC"/>
    <w:rsid w:val="00611B94"/>
    <w:rsid w:val="006525E0"/>
    <w:rsid w:val="00661353"/>
    <w:rsid w:val="0068597A"/>
    <w:rsid w:val="00692013"/>
    <w:rsid w:val="006A41D2"/>
    <w:rsid w:val="006C00D6"/>
    <w:rsid w:val="006E2FBB"/>
    <w:rsid w:val="007601B9"/>
    <w:rsid w:val="007F5C80"/>
    <w:rsid w:val="008535C7"/>
    <w:rsid w:val="008542CD"/>
    <w:rsid w:val="00875F2A"/>
    <w:rsid w:val="0089664D"/>
    <w:rsid w:val="008F1E22"/>
    <w:rsid w:val="00921F38"/>
    <w:rsid w:val="0097273B"/>
    <w:rsid w:val="0099439A"/>
    <w:rsid w:val="009D0D2B"/>
    <w:rsid w:val="00A21BFD"/>
    <w:rsid w:val="00A81809"/>
    <w:rsid w:val="00A8473D"/>
    <w:rsid w:val="00A84FC1"/>
    <w:rsid w:val="00AD3EAA"/>
    <w:rsid w:val="00B0000F"/>
    <w:rsid w:val="00B00267"/>
    <w:rsid w:val="00B12EEE"/>
    <w:rsid w:val="00B662C5"/>
    <w:rsid w:val="00B87D84"/>
    <w:rsid w:val="00C264F5"/>
    <w:rsid w:val="00C720A9"/>
    <w:rsid w:val="00C82E6B"/>
    <w:rsid w:val="00C9390A"/>
    <w:rsid w:val="00CD32E0"/>
    <w:rsid w:val="00CE6063"/>
    <w:rsid w:val="00D04F10"/>
    <w:rsid w:val="00D16505"/>
    <w:rsid w:val="00D429FF"/>
    <w:rsid w:val="00D63DDA"/>
    <w:rsid w:val="00D64385"/>
    <w:rsid w:val="00D679B5"/>
    <w:rsid w:val="00DB50CA"/>
    <w:rsid w:val="00DE0FBA"/>
    <w:rsid w:val="00E24E87"/>
    <w:rsid w:val="00E62CC7"/>
    <w:rsid w:val="00EB12D1"/>
    <w:rsid w:val="00EE7558"/>
    <w:rsid w:val="00EF55C7"/>
    <w:rsid w:val="00F03DBE"/>
    <w:rsid w:val="00F50F79"/>
    <w:rsid w:val="00F637BB"/>
    <w:rsid w:val="00F861F4"/>
    <w:rsid w:val="00FC7F67"/>
    <w:rsid w:val="00FD678B"/>
    <w:rsid w:val="00FF73A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13]"/>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qFormat="1"/>
    <w:lsdException w:name="toc 2" w:qFormat="1"/>
    <w:lsdException w:name="toc 3" w:qFormat="1"/>
    <w:lsdException w:name="toc 4" w:qFormat="1"/>
    <w:lsdException w:name="toc 5" w:qFormat="1"/>
    <w:lsdException w:name="toc 6" w:qFormat="1"/>
    <w:lsdException w:name="toc 7" w:qFormat="1"/>
    <w:lsdException w:name="toc 8" w:qFormat="1"/>
    <w:lsdException w:name="toc 9" w:qFormat="1"/>
    <w:lsdException w:name="caption" w:semiHidden="0" w:uiPriority="35" w:unhideWhenUsed="0" w:qFormat="1"/>
    <w:lsdException w:name="List Bullet" w:uiPriority="36" w:qFormat="1"/>
    <w:lsdException w:name="List Bullet 2" w:uiPriority="36" w:qFormat="1"/>
    <w:lsdException w:name="List Bullet 3" w:uiPriority="36" w:qFormat="1"/>
    <w:lsdException w:name="List Bullet 4" w:uiPriority="36" w:qFormat="1"/>
    <w:lsdException w:name="List Bullet 5" w:uiPriority="36" w:qFormat="1"/>
    <w:lsdException w:name="Title" w:semiHidden="0" w:uiPriority="10" w:unhideWhenUsed="0" w:qFormat="1"/>
    <w:lsdException w:name="Default Paragraph Font" w:uiPriority="1"/>
    <w:lsdException w:name="Subtitle" w:semiHidden="0" w:uiPriority="11" w:unhideWhenUsed="0" w:qFormat="1"/>
    <w:lsdException w:name="Block Text" w:uiPriority="40"/>
    <w:lsdException w:name="Strong" w:semiHidden="0" w:uiPriority="22" w:unhideWhenUsed="0" w:qFormat="1"/>
    <w:lsdException w:name="Emphasis" w:semiHidden="0" w:uiPriority="20" w:unhideWhenUsed="0" w:qFormat="1"/>
    <w:lsdException w:name="Table Grid" w:semiHidden="0" w:uiPriority="1"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525D"/>
    <w:pPr>
      <w:spacing w:after="160"/>
      <w:jc w:val="both"/>
    </w:pPr>
    <w:rPr>
      <w:rFonts w:eastAsiaTheme="minorEastAsia"/>
      <w:color w:val="000000" w:themeColor="text1"/>
      <w:lang w:val="fr-FR"/>
    </w:rPr>
  </w:style>
  <w:style w:type="paragraph" w:styleId="Titre1">
    <w:name w:val="heading 1"/>
    <w:basedOn w:val="Normal"/>
    <w:next w:val="Normal"/>
    <w:link w:val="Titre1Car"/>
    <w:uiPriority w:val="9"/>
    <w:qFormat/>
    <w:rsid w:val="003F75C4"/>
    <w:pPr>
      <w:spacing w:before="300" w:after="120" w:line="240" w:lineRule="auto"/>
      <w:outlineLvl w:val="0"/>
    </w:pPr>
    <w:rPr>
      <w:rFonts w:asciiTheme="majorHAnsi" w:eastAsiaTheme="majorEastAsia" w:hAnsiTheme="majorHAnsi" w:cstheme="majorBidi"/>
      <w:b/>
      <w:bCs/>
      <w:color w:val="9D3511" w:themeColor="accent1" w:themeShade="BF"/>
      <w:spacing w:val="20"/>
      <w:sz w:val="32"/>
      <w:szCs w:val="28"/>
    </w:rPr>
  </w:style>
  <w:style w:type="paragraph" w:styleId="Titre2">
    <w:name w:val="heading 2"/>
    <w:basedOn w:val="Normal"/>
    <w:next w:val="Normal"/>
    <w:link w:val="Titre2Car"/>
    <w:uiPriority w:val="9"/>
    <w:qFormat/>
    <w:rsid w:val="003D6F65"/>
    <w:pPr>
      <w:spacing w:before="240" w:after="40" w:line="240" w:lineRule="auto"/>
      <w:ind w:left="1134"/>
      <w:outlineLvl w:val="1"/>
    </w:pPr>
    <w:rPr>
      <w:rFonts w:asciiTheme="majorHAnsi" w:eastAsiaTheme="majorEastAsia" w:hAnsiTheme="majorHAnsi" w:cstheme="majorBidi"/>
      <w:b/>
      <w:bCs/>
      <w:color w:val="69230B" w:themeColor="accent1" w:themeShade="80"/>
      <w:spacing w:val="20"/>
      <w:sz w:val="24"/>
      <w:szCs w:val="24"/>
    </w:rPr>
  </w:style>
  <w:style w:type="paragraph" w:styleId="Titre3">
    <w:name w:val="heading 3"/>
    <w:basedOn w:val="Normal"/>
    <w:next w:val="Normal"/>
    <w:link w:val="Titre3Car"/>
    <w:uiPriority w:val="9"/>
    <w:unhideWhenUsed/>
    <w:qFormat/>
    <w:rsid w:val="00E62CC7"/>
    <w:pPr>
      <w:spacing w:before="200" w:after="40" w:line="240" w:lineRule="auto"/>
      <w:outlineLvl w:val="2"/>
    </w:pPr>
    <w:rPr>
      <w:rFonts w:asciiTheme="majorHAnsi" w:eastAsiaTheme="majorEastAsia" w:hAnsiTheme="majorHAnsi" w:cstheme="majorBidi"/>
      <w:b/>
      <w:bCs/>
      <w:color w:val="D34817" w:themeColor="accent1"/>
      <w:spacing w:val="20"/>
      <w:sz w:val="24"/>
      <w:szCs w:val="24"/>
    </w:rPr>
  </w:style>
  <w:style w:type="paragraph" w:styleId="Titre4">
    <w:name w:val="heading 4"/>
    <w:basedOn w:val="Normal"/>
    <w:next w:val="Normal"/>
    <w:link w:val="Titre4Car"/>
    <w:uiPriority w:val="9"/>
    <w:unhideWhenUsed/>
    <w:qFormat/>
    <w:rsid w:val="00E62CC7"/>
    <w:pPr>
      <w:spacing w:before="240" w:after="0"/>
      <w:outlineLvl w:val="3"/>
    </w:pPr>
    <w:rPr>
      <w:rFonts w:asciiTheme="majorHAnsi" w:eastAsiaTheme="majorEastAsia" w:hAnsiTheme="majorHAnsi" w:cstheme="majorBidi"/>
      <w:b/>
      <w:bCs/>
      <w:color w:val="7B6A4D" w:themeColor="accent3" w:themeShade="BF"/>
      <w:spacing w:val="20"/>
      <w:sz w:val="24"/>
      <w:szCs w:val="24"/>
    </w:rPr>
  </w:style>
  <w:style w:type="paragraph" w:styleId="Titre5">
    <w:name w:val="heading 5"/>
    <w:basedOn w:val="Normal"/>
    <w:next w:val="Normal"/>
    <w:link w:val="Titre5Car"/>
    <w:uiPriority w:val="9"/>
    <w:unhideWhenUsed/>
    <w:qFormat/>
    <w:rsid w:val="00E62CC7"/>
    <w:pPr>
      <w:spacing w:before="200" w:after="0"/>
      <w:outlineLvl w:val="4"/>
    </w:pPr>
    <w:rPr>
      <w:rFonts w:asciiTheme="majorHAnsi" w:eastAsiaTheme="majorEastAsia" w:hAnsiTheme="majorHAnsi" w:cstheme="majorBidi"/>
      <w:b/>
      <w:bCs/>
      <w:i/>
      <w:iCs/>
      <w:color w:val="7B6A4D" w:themeColor="accent3" w:themeShade="BF"/>
      <w:spacing w:val="20"/>
    </w:rPr>
  </w:style>
  <w:style w:type="paragraph" w:styleId="Titre6">
    <w:name w:val="heading 6"/>
    <w:basedOn w:val="Normal"/>
    <w:next w:val="Normal"/>
    <w:link w:val="Titre6Car"/>
    <w:uiPriority w:val="9"/>
    <w:unhideWhenUsed/>
    <w:qFormat/>
    <w:rsid w:val="00E62CC7"/>
    <w:pPr>
      <w:spacing w:before="200" w:after="0"/>
      <w:outlineLvl w:val="5"/>
    </w:pPr>
    <w:rPr>
      <w:rFonts w:asciiTheme="majorHAnsi" w:eastAsiaTheme="majorEastAsia" w:hAnsiTheme="majorHAnsi" w:cstheme="majorBidi"/>
      <w:color w:val="524633" w:themeColor="accent3" w:themeShade="7F"/>
      <w:spacing w:val="10"/>
      <w:sz w:val="24"/>
      <w:szCs w:val="24"/>
    </w:rPr>
  </w:style>
  <w:style w:type="paragraph" w:styleId="Titre7">
    <w:name w:val="heading 7"/>
    <w:basedOn w:val="Normal"/>
    <w:next w:val="Normal"/>
    <w:link w:val="Titre7Car"/>
    <w:uiPriority w:val="9"/>
    <w:unhideWhenUsed/>
    <w:qFormat/>
    <w:rsid w:val="00E62CC7"/>
    <w:pPr>
      <w:spacing w:before="200" w:after="0"/>
      <w:outlineLvl w:val="6"/>
    </w:pPr>
    <w:rPr>
      <w:rFonts w:asciiTheme="majorHAnsi" w:eastAsiaTheme="majorEastAsia" w:hAnsiTheme="majorHAnsi" w:cstheme="majorBidi"/>
      <w:i/>
      <w:iCs/>
      <w:color w:val="524633" w:themeColor="accent3" w:themeShade="7F"/>
      <w:spacing w:val="10"/>
      <w:sz w:val="24"/>
      <w:szCs w:val="24"/>
    </w:rPr>
  </w:style>
  <w:style w:type="paragraph" w:styleId="Titre8">
    <w:name w:val="heading 8"/>
    <w:basedOn w:val="Normal"/>
    <w:next w:val="Normal"/>
    <w:link w:val="Titre8Car"/>
    <w:uiPriority w:val="9"/>
    <w:unhideWhenUsed/>
    <w:qFormat/>
    <w:rsid w:val="00E62CC7"/>
    <w:pPr>
      <w:spacing w:before="200" w:after="0"/>
      <w:outlineLvl w:val="7"/>
    </w:pPr>
    <w:rPr>
      <w:rFonts w:asciiTheme="majorHAnsi" w:eastAsiaTheme="majorEastAsia" w:hAnsiTheme="majorHAnsi" w:cstheme="majorBidi"/>
      <w:color w:val="D34817" w:themeColor="accent1"/>
      <w:spacing w:val="10"/>
    </w:rPr>
  </w:style>
  <w:style w:type="paragraph" w:styleId="Titre9">
    <w:name w:val="heading 9"/>
    <w:basedOn w:val="Normal"/>
    <w:next w:val="Normal"/>
    <w:link w:val="Titre9Car"/>
    <w:uiPriority w:val="9"/>
    <w:unhideWhenUsed/>
    <w:qFormat/>
    <w:rsid w:val="00E62CC7"/>
    <w:pPr>
      <w:spacing w:before="200" w:after="0"/>
      <w:outlineLvl w:val="8"/>
    </w:pPr>
    <w:rPr>
      <w:rFonts w:asciiTheme="majorHAnsi" w:eastAsiaTheme="majorEastAsia" w:hAnsiTheme="majorHAnsi" w:cstheme="majorBidi"/>
      <w:i/>
      <w:iCs/>
      <w:color w:val="D34817" w:themeColor="accent1"/>
      <w:spacing w:val="1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F75C4"/>
    <w:rPr>
      <w:rFonts w:asciiTheme="majorHAnsi" w:eastAsiaTheme="majorEastAsia" w:hAnsiTheme="majorHAnsi" w:cstheme="majorBidi"/>
      <w:b/>
      <w:bCs/>
      <w:color w:val="9D3511" w:themeColor="accent1" w:themeShade="BF"/>
      <w:spacing w:val="20"/>
      <w:sz w:val="32"/>
      <w:szCs w:val="28"/>
      <w:lang w:val="fr-FR"/>
    </w:rPr>
  </w:style>
  <w:style w:type="character" w:customStyle="1" w:styleId="Titre2Car">
    <w:name w:val="Titre 2 Car"/>
    <w:basedOn w:val="Policepardfaut"/>
    <w:link w:val="Titre2"/>
    <w:uiPriority w:val="9"/>
    <w:rsid w:val="003D6F65"/>
    <w:rPr>
      <w:rFonts w:asciiTheme="majorHAnsi" w:eastAsiaTheme="majorEastAsia" w:hAnsiTheme="majorHAnsi" w:cstheme="majorBidi"/>
      <w:b/>
      <w:bCs/>
      <w:color w:val="69230B" w:themeColor="accent1" w:themeShade="80"/>
      <w:spacing w:val="20"/>
      <w:sz w:val="24"/>
      <w:szCs w:val="24"/>
      <w:lang w:val="fr-FR"/>
    </w:rPr>
  </w:style>
  <w:style w:type="character" w:customStyle="1" w:styleId="Titre3Car">
    <w:name w:val="Titre 3 Car"/>
    <w:basedOn w:val="Policepardfaut"/>
    <w:link w:val="Titre3"/>
    <w:uiPriority w:val="9"/>
    <w:rsid w:val="00E62CC7"/>
    <w:rPr>
      <w:rFonts w:asciiTheme="majorHAnsi" w:eastAsiaTheme="majorEastAsia" w:hAnsiTheme="majorHAnsi" w:cstheme="majorBidi"/>
      <w:b/>
      <w:bCs/>
      <w:color w:val="D34817" w:themeColor="accent1"/>
      <w:spacing w:val="20"/>
      <w:sz w:val="24"/>
      <w:szCs w:val="24"/>
    </w:rPr>
  </w:style>
  <w:style w:type="paragraph" w:styleId="Titre">
    <w:name w:val="Title"/>
    <w:basedOn w:val="Normal"/>
    <w:link w:val="TitreCar"/>
    <w:uiPriority w:val="10"/>
    <w:qFormat/>
    <w:rsid w:val="00E62CC7"/>
    <w:pPr>
      <w:pBdr>
        <w:bottom w:val="single" w:sz="8" w:space="4" w:color="D34817" w:themeColor="accent1"/>
      </w:pBdr>
      <w:spacing w:line="240" w:lineRule="auto"/>
      <w:contextualSpacing/>
      <w:jc w:val="center"/>
    </w:pPr>
    <w:rPr>
      <w:rFonts w:asciiTheme="majorHAnsi" w:eastAsiaTheme="majorEastAsia" w:hAnsiTheme="majorHAnsi" w:cstheme="majorBidi"/>
      <w:b/>
      <w:bCs/>
      <w:smallCaps/>
      <w:color w:val="D34817" w:themeColor="accent1"/>
      <w:sz w:val="48"/>
      <w:szCs w:val="48"/>
    </w:rPr>
  </w:style>
  <w:style w:type="character" w:customStyle="1" w:styleId="TitreCar">
    <w:name w:val="Titre Car"/>
    <w:basedOn w:val="Policepardfaut"/>
    <w:link w:val="Titre"/>
    <w:uiPriority w:val="10"/>
    <w:rsid w:val="00E62CC7"/>
    <w:rPr>
      <w:rFonts w:asciiTheme="majorHAnsi" w:eastAsiaTheme="majorEastAsia" w:hAnsiTheme="majorHAnsi" w:cstheme="majorBidi"/>
      <w:b/>
      <w:bCs/>
      <w:smallCaps/>
      <w:color w:val="D34817" w:themeColor="accent1"/>
      <w:sz w:val="48"/>
      <w:szCs w:val="48"/>
    </w:rPr>
  </w:style>
  <w:style w:type="paragraph" w:styleId="Sous-titre">
    <w:name w:val="Subtitle"/>
    <w:basedOn w:val="Normal"/>
    <w:link w:val="Sous-titreCar"/>
    <w:uiPriority w:val="11"/>
    <w:qFormat/>
    <w:rsid w:val="00E62CC7"/>
    <w:pPr>
      <w:spacing w:after="480" w:line="240" w:lineRule="auto"/>
      <w:jc w:val="center"/>
    </w:pPr>
    <w:rPr>
      <w:rFonts w:asciiTheme="majorHAnsi" w:eastAsiaTheme="majorEastAsia" w:hAnsiTheme="majorHAnsi" w:cstheme="majorBidi"/>
      <w:color w:val="auto"/>
      <w:sz w:val="28"/>
      <w:szCs w:val="28"/>
    </w:rPr>
  </w:style>
  <w:style w:type="character" w:customStyle="1" w:styleId="Sous-titreCar">
    <w:name w:val="Sous-titre Car"/>
    <w:basedOn w:val="Policepardfaut"/>
    <w:link w:val="Sous-titre"/>
    <w:uiPriority w:val="11"/>
    <w:rsid w:val="00E62CC7"/>
    <w:rPr>
      <w:rFonts w:asciiTheme="majorHAnsi" w:eastAsiaTheme="majorEastAsia" w:hAnsiTheme="majorHAnsi" w:cstheme="majorBidi"/>
      <w:sz w:val="28"/>
      <w:szCs w:val="28"/>
    </w:rPr>
  </w:style>
  <w:style w:type="paragraph" w:styleId="Pieddepage">
    <w:name w:val="footer"/>
    <w:basedOn w:val="Normal"/>
    <w:link w:val="PieddepageCar"/>
    <w:uiPriority w:val="99"/>
    <w:semiHidden/>
    <w:unhideWhenUsed/>
    <w:rsid w:val="00E62CC7"/>
    <w:pPr>
      <w:tabs>
        <w:tab w:val="center" w:pos="4320"/>
        <w:tab w:val="right" w:pos="8640"/>
      </w:tabs>
    </w:pPr>
  </w:style>
  <w:style w:type="character" w:customStyle="1" w:styleId="PieddepageCar">
    <w:name w:val="Pied de page Car"/>
    <w:basedOn w:val="Policepardfaut"/>
    <w:link w:val="Pieddepage"/>
    <w:uiPriority w:val="99"/>
    <w:semiHidden/>
    <w:rsid w:val="00E62CC7"/>
    <w:rPr>
      <w:color w:val="000000" w:themeColor="text1"/>
    </w:rPr>
  </w:style>
  <w:style w:type="paragraph" w:styleId="Lgende">
    <w:name w:val="caption"/>
    <w:basedOn w:val="Normal"/>
    <w:next w:val="Normal"/>
    <w:uiPriority w:val="35"/>
    <w:unhideWhenUsed/>
    <w:qFormat/>
    <w:rsid w:val="00E62CC7"/>
    <w:pPr>
      <w:spacing w:after="0" w:line="240" w:lineRule="auto"/>
    </w:pPr>
    <w:rPr>
      <w:smallCaps/>
      <w:color w:val="732117" w:themeColor="accent2" w:themeShade="BF"/>
      <w:spacing w:val="10"/>
      <w:sz w:val="18"/>
      <w:szCs w:val="18"/>
    </w:rPr>
  </w:style>
  <w:style w:type="paragraph" w:styleId="Textedebulles">
    <w:name w:val="Balloon Text"/>
    <w:basedOn w:val="Normal"/>
    <w:link w:val="TextedebullesCar"/>
    <w:uiPriority w:val="99"/>
    <w:semiHidden/>
    <w:unhideWhenUsed/>
    <w:rsid w:val="00E62CC7"/>
    <w:rPr>
      <w:rFonts w:hAnsi="Tahoma"/>
      <w:sz w:val="16"/>
      <w:szCs w:val="16"/>
    </w:rPr>
  </w:style>
  <w:style w:type="character" w:customStyle="1" w:styleId="TextedebullesCar">
    <w:name w:val="Texte de bulles Car"/>
    <w:basedOn w:val="Policepardfaut"/>
    <w:link w:val="Textedebulles"/>
    <w:uiPriority w:val="99"/>
    <w:semiHidden/>
    <w:rsid w:val="00E62CC7"/>
    <w:rPr>
      <w:rFonts w:eastAsiaTheme="minorEastAsia" w:hAnsi="Tahoma"/>
      <w:color w:val="000000" w:themeColor="text1"/>
      <w:sz w:val="16"/>
      <w:szCs w:val="16"/>
      <w:lang w:val="fr-FR"/>
    </w:rPr>
  </w:style>
  <w:style w:type="paragraph" w:styleId="Normalcentr">
    <w:name w:val="Block Text"/>
    <w:aliases w:val="Quote"/>
    <w:uiPriority w:val="40"/>
    <w:rsid w:val="00E62CC7"/>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heme="minorEastAsia"/>
      <w:color w:val="7F7F7F" w:themeColor="background1" w:themeShade="7F"/>
      <w:sz w:val="28"/>
      <w:szCs w:val="28"/>
      <w:lang w:val="fr-FR"/>
    </w:rPr>
  </w:style>
  <w:style w:type="character" w:styleId="Titredulivre">
    <w:name w:val="Book Title"/>
    <w:basedOn w:val="Policepardfaut"/>
    <w:uiPriority w:val="33"/>
    <w:qFormat/>
    <w:rsid w:val="00E62CC7"/>
    <w:rPr>
      <w:rFonts w:asciiTheme="majorHAnsi" w:eastAsiaTheme="majorEastAsia" w:hAnsiTheme="majorHAnsi" w:cstheme="majorBidi"/>
      <w:bCs w:val="0"/>
      <w:i/>
      <w:iCs/>
      <w:color w:val="855D5D" w:themeColor="accent6"/>
      <w:sz w:val="20"/>
      <w:szCs w:val="20"/>
      <w:lang w:val="fr-FR"/>
    </w:rPr>
  </w:style>
  <w:style w:type="character" w:styleId="Accentuation">
    <w:name w:val="Emphasis"/>
    <w:uiPriority w:val="20"/>
    <w:qFormat/>
    <w:rsid w:val="00E62CC7"/>
    <w:rPr>
      <w:rFonts w:eastAsiaTheme="minorEastAsia" w:cstheme="minorBidi"/>
      <w:b/>
      <w:bCs/>
      <w:i/>
      <w:iCs/>
      <w:color w:val="404040" w:themeColor="text1" w:themeTint="BF"/>
      <w:spacing w:val="2"/>
      <w:w w:val="100"/>
      <w:szCs w:val="22"/>
      <w:lang w:val="fr-FR"/>
    </w:rPr>
  </w:style>
  <w:style w:type="paragraph" w:styleId="En-tte">
    <w:name w:val="header"/>
    <w:basedOn w:val="Normal"/>
    <w:link w:val="En-tteCar"/>
    <w:uiPriority w:val="99"/>
    <w:unhideWhenUsed/>
    <w:rsid w:val="00E62CC7"/>
    <w:pPr>
      <w:tabs>
        <w:tab w:val="center" w:pos="4320"/>
        <w:tab w:val="right" w:pos="8640"/>
      </w:tabs>
    </w:pPr>
  </w:style>
  <w:style w:type="character" w:customStyle="1" w:styleId="En-tteCar">
    <w:name w:val="En-tête Car"/>
    <w:basedOn w:val="Policepardfaut"/>
    <w:link w:val="En-tte"/>
    <w:uiPriority w:val="99"/>
    <w:rsid w:val="00E62CC7"/>
    <w:rPr>
      <w:color w:val="000000" w:themeColor="text1"/>
    </w:rPr>
  </w:style>
  <w:style w:type="character" w:customStyle="1" w:styleId="Titre4Car">
    <w:name w:val="Titre 4 Car"/>
    <w:basedOn w:val="Policepardfaut"/>
    <w:link w:val="Titre4"/>
    <w:uiPriority w:val="9"/>
    <w:rsid w:val="00E62CC7"/>
    <w:rPr>
      <w:rFonts w:asciiTheme="majorHAnsi" w:eastAsiaTheme="majorEastAsia" w:hAnsiTheme="majorHAnsi" w:cstheme="majorBidi"/>
      <w:b/>
      <w:bCs/>
      <w:color w:val="7B6A4D" w:themeColor="accent3" w:themeShade="BF"/>
      <w:spacing w:val="20"/>
      <w:sz w:val="24"/>
      <w:szCs w:val="24"/>
    </w:rPr>
  </w:style>
  <w:style w:type="character" w:customStyle="1" w:styleId="Titre5Car">
    <w:name w:val="Titre 5 Car"/>
    <w:basedOn w:val="Policepardfaut"/>
    <w:link w:val="Titre5"/>
    <w:uiPriority w:val="9"/>
    <w:rsid w:val="00E62CC7"/>
    <w:rPr>
      <w:rFonts w:asciiTheme="majorHAnsi" w:eastAsiaTheme="majorEastAsia" w:hAnsiTheme="majorHAnsi" w:cstheme="majorBidi"/>
      <w:b/>
      <w:bCs/>
      <w:i/>
      <w:iCs/>
      <w:color w:val="7B6A4D" w:themeColor="accent3" w:themeShade="BF"/>
      <w:spacing w:val="20"/>
    </w:rPr>
  </w:style>
  <w:style w:type="character" w:customStyle="1" w:styleId="Titre6Car">
    <w:name w:val="Titre 6 Car"/>
    <w:basedOn w:val="Policepardfaut"/>
    <w:link w:val="Titre6"/>
    <w:uiPriority w:val="9"/>
    <w:rsid w:val="00E62CC7"/>
    <w:rPr>
      <w:rFonts w:asciiTheme="majorHAnsi" w:eastAsiaTheme="majorEastAsia" w:hAnsiTheme="majorHAnsi" w:cstheme="majorBidi"/>
      <w:color w:val="524633" w:themeColor="accent3" w:themeShade="7F"/>
      <w:spacing w:val="10"/>
      <w:sz w:val="24"/>
      <w:szCs w:val="24"/>
    </w:rPr>
  </w:style>
  <w:style w:type="character" w:customStyle="1" w:styleId="Titre7Car">
    <w:name w:val="Titre 7 Car"/>
    <w:basedOn w:val="Policepardfaut"/>
    <w:link w:val="Titre7"/>
    <w:uiPriority w:val="9"/>
    <w:rsid w:val="00E62CC7"/>
    <w:rPr>
      <w:rFonts w:asciiTheme="majorHAnsi" w:eastAsiaTheme="majorEastAsia" w:hAnsiTheme="majorHAnsi" w:cstheme="majorBidi"/>
      <w:i/>
      <w:iCs/>
      <w:color w:val="524633" w:themeColor="accent3" w:themeShade="7F"/>
      <w:spacing w:val="10"/>
      <w:sz w:val="24"/>
      <w:szCs w:val="24"/>
    </w:rPr>
  </w:style>
  <w:style w:type="character" w:customStyle="1" w:styleId="Titre8Car">
    <w:name w:val="Titre 8 Car"/>
    <w:basedOn w:val="Policepardfaut"/>
    <w:link w:val="Titre8"/>
    <w:uiPriority w:val="9"/>
    <w:rsid w:val="00E62CC7"/>
    <w:rPr>
      <w:rFonts w:asciiTheme="majorHAnsi" w:eastAsiaTheme="majorEastAsia" w:hAnsiTheme="majorHAnsi" w:cstheme="majorBidi"/>
      <w:color w:val="D34817" w:themeColor="accent1"/>
      <w:spacing w:val="10"/>
    </w:rPr>
  </w:style>
  <w:style w:type="character" w:customStyle="1" w:styleId="Titre9Car">
    <w:name w:val="Titre 9 Car"/>
    <w:basedOn w:val="Policepardfaut"/>
    <w:link w:val="Titre9"/>
    <w:uiPriority w:val="9"/>
    <w:rsid w:val="00E62CC7"/>
    <w:rPr>
      <w:rFonts w:asciiTheme="majorHAnsi" w:eastAsiaTheme="majorEastAsia" w:hAnsiTheme="majorHAnsi" w:cstheme="majorBidi"/>
      <w:i/>
      <w:iCs/>
      <w:color w:val="D34817" w:themeColor="accent1"/>
      <w:spacing w:val="10"/>
    </w:rPr>
  </w:style>
  <w:style w:type="character" w:styleId="Emphaseintense">
    <w:name w:val="Intense Emphasis"/>
    <w:basedOn w:val="Policepardfaut"/>
    <w:uiPriority w:val="21"/>
    <w:qFormat/>
    <w:rsid w:val="00E62CC7"/>
    <w:rPr>
      <w:rFonts w:asciiTheme="minorHAnsi" w:hAnsiTheme="minorHAnsi"/>
      <w:b/>
      <w:bCs/>
      <w:i/>
      <w:iCs/>
      <w:smallCaps/>
      <w:color w:val="9B2D1F" w:themeColor="accent2"/>
      <w:spacing w:val="2"/>
      <w:w w:val="100"/>
      <w:sz w:val="20"/>
      <w:szCs w:val="20"/>
    </w:rPr>
  </w:style>
  <w:style w:type="paragraph" w:styleId="Citationintense">
    <w:name w:val="Intense Quote"/>
    <w:basedOn w:val="Normal"/>
    <w:link w:val="CitationintenseCar"/>
    <w:uiPriority w:val="30"/>
    <w:qFormat/>
    <w:rsid w:val="00E62CC7"/>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eastAsiaTheme="majorEastAsia" w:hAnsiTheme="majorHAnsi" w:cstheme="majorBidi"/>
      <w:i/>
      <w:iCs/>
      <w:color w:val="FFFFFF" w:themeColor="background1"/>
      <w:sz w:val="32"/>
      <w:szCs w:val="32"/>
    </w:rPr>
  </w:style>
  <w:style w:type="character" w:customStyle="1" w:styleId="CitationintenseCar">
    <w:name w:val="Citation intense Car"/>
    <w:basedOn w:val="Policepardfaut"/>
    <w:link w:val="Citationintense"/>
    <w:uiPriority w:val="30"/>
    <w:rsid w:val="00E62CC7"/>
    <w:rPr>
      <w:rFonts w:asciiTheme="majorHAnsi" w:eastAsiaTheme="majorEastAsia" w:hAnsiTheme="majorHAnsi" w:cstheme="majorBidi"/>
      <w:i/>
      <w:iCs/>
      <w:color w:val="FFFFFF" w:themeColor="background1"/>
      <w:sz w:val="32"/>
      <w:szCs w:val="32"/>
      <w:shd w:val="clear" w:color="auto" w:fill="D34817" w:themeFill="accent1"/>
    </w:rPr>
  </w:style>
  <w:style w:type="character" w:styleId="Rfrenceintense">
    <w:name w:val="Intense Reference"/>
    <w:basedOn w:val="Policepardfaut"/>
    <w:uiPriority w:val="32"/>
    <w:qFormat/>
    <w:rsid w:val="00E62CC7"/>
    <w:rPr>
      <w:b/>
      <w:bCs/>
      <w:color w:val="D34817" w:themeColor="accent1"/>
      <w:sz w:val="22"/>
      <w:u w:val="single"/>
    </w:rPr>
  </w:style>
  <w:style w:type="paragraph" w:styleId="Listepuces">
    <w:name w:val="List Bullet"/>
    <w:basedOn w:val="Normal"/>
    <w:uiPriority w:val="36"/>
    <w:unhideWhenUsed/>
    <w:qFormat/>
    <w:rsid w:val="00E62CC7"/>
    <w:pPr>
      <w:numPr>
        <w:numId w:val="11"/>
      </w:numPr>
      <w:spacing w:after="0"/>
      <w:contextualSpacing/>
    </w:pPr>
  </w:style>
  <w:style w:type="paragraph" w:styleId="Listepuces2">
    <w:name w:val="List Bullet 2"/>
    <w:basedOn w:val="Normal"/>
    <w:uiPriority w:val="36"/>
    <w:unhideWhenUsed/>
    <w:qFormat/>
    <w:rsid w:val="00E62CC7"/>
    <w:pPr>
      <w:numPr>
        <w:numId w:val="12"/>
      </w:numPr>
      <w:spacing w:after="0"/>
    </w:pPr>
  </w:style>
  <w:style w:type="paragraph" w:styleId="Listepuces3">
    <w:name w:val="List Bullet 3"/>
    <w:basedOn w:val="Normal"/>
    <w:uiPriority w:val="36"/>
    <w:unhideWhenUsed/>
    <w:qFormat/>
    <w:rsid w:val="00E62CC7"/>
    <w:pPr>
      <w:numPr>
        <w:numId w:val="13"/>
      </w:numPr>
      <w:spacing w:after="0"/>
    </w:pPr>
  </w:style>
  <w:style w:type="paragraph" w:styleId="Listepuces4">
    <w:name w:val="List Bullet 4"/>
    <w:basedOn w:val="Normal"/>
    <w:uiPriority w:val="36"/>
    <w:unhideWhenUsed/>
    <w:qFormat/>
    <w:rsid w:val="00E62CC7"/>
    <w:pPr>
      <w:numPr>
        <w:numId w:val="14"/>
      </w:numPr>
      <w:spacing w:after="0"/>
    </w:pPr>
  </w:style>
  <w:style w:type="paragraph" w:styleId="Listepuces5">
    <w:name w:val="List Bullet 5"/>
    <w:basedOn w:val="Normal"/>
    <w:uiPriority w:val="36"/>
    <w:unhideWhenUsed/>
    <w:qFormat/>
    <w:rsid w:val="00E62CC7"/>
    <w:pPr>
      <w:numPr>
        <w:numId w:val="15"/>
      </w:numPr>
      <w:spacing w:after="0"/>
    </w:pPr>
  </w:style>
  <w:style w:type="paragraph" w:styleId="Sansinterligne">
    <w:name w:val="No Spacing"/>
    <w:basedOn w:val="Normal"/>
    <w:uiPriority w:val="1"/>
    <w:qFormat/>
    <w:rsid w:val="00E62CC7"/>
    <w:pPr>
      <w:spacing w:after="0" w:line="240" w:lineRule="auto"/>
    </w:pPr>
  </w:style>
  <w:style w:type="character" w:styleId="Textedelespacerserv">
    <w:name w:val="Placeholder Text"/>
    <w:basedOn w:val="Policepardfaut"/>
    <w:uiPriority w:val="99"/>
    <w:semiHidden/>
    <w:rsid w:val="00E62CC7"/>
    <w:rPr>
      <w:color w:val="808080"/>
    </w:rPr>
  </w:style>
  <w:style w:type="paragraph" w:styleId="Citation">
    <w:name w:val="Quote"/>
    <w:basedOn w:val="Normal"/>
    <w:link w:val="CitationCar"/>
    <w:uiPriority w:val="29"/>
    <w:qFormat/>
    <w:rsid w:val="00E62CC7"/>
    <w:rPr>
      <w:i/>
      <w:iCs/>
      <w:color w:val="7F7F7F" w:themeColor="background1" w:themeShade="7F"/>
      <w:sz w:val="24"/>
      <w:szCs w:val="24"/>
    </w:rPr>
  </w:style>
  <w:style w:type="character" w:customStyle="1" w:styleId="CitationCar">
    <w:name w:val="Citation Car"/>
    <w:basedOn w:val="Policepardfaut"/>
    <w:link w:val="Citation"/>
    <w:uiPriority w:val="29"/>
    <w:rsid w:val="00E62CC7"/>
    <w:rPr>
      <w:i/>
      <w:iCs/>
      <w:color w:val="7F7F7F" w:themeColor="background1" w:themeShade="7F"/>
      <w:sz w:val="24"/>
      <w:szCs w:val="24"/>
    </w:rPr>
  </w:style>
  <w:style w:type="character" w:styleId="lev">
    <w:name w:val="Strong"/>
    <w:uiPriority w:val="22"/>
    <w:qFormat/>
    <w:rsid w:val="00E62CC7"/>
    <w:rPr>
      <w:rFonts w:asciiTheme="minorHAnsi" w:eastAsiaTheme="minorEastAsia" w:hAnsiTheme="minorHAnsi" w:cstheme="minorBidi"/>
      <w:b/>
      <w:bCs/>
      <w:iCs w:val="0"/>
      <w:color w:val="9B2D1F" w:themeColor="accent2"/>
      <w:szCs w:val="22"/>
      <w:lang w:val="fr-FR"/>
    </w:rPr>
  </w:style>
  <w:style w:type="character" w:styleId="Emphaseple">
    <w:name w:val="Subtle Emphasis"/>
    <w:basedOn w:val="Policepardfaut"/>
    <w:uiPriority w:val="19"/>
    <w:qFormat/>
    <w:rsid w:val="00E62CC7"/>
    <w:rPr>
      <w:rFonts w:asciiTheme="minorHAnsi" w:hAnsiTheme="minorHAnsi"/>
      <w:i/>
      <w:iCs/>
      <w:color w:val="737373" w:themeColor="text1" w:themeTint="8C"/>
      <w:spacing w:val="2"/>
      <w:w w:val="100"/>
      <w:kern w:val="0"/>
      <w:sz w:val="22"/>
    </w:rPr>
  </w:style>
  <w:style w:type="character" w:styleId="Rfrenceple">
    <w:name w:val="Subtle Reference"/>
    <w:basedOn w:val="Policepardfaut"/>
    <w:uiPriority w:val="31"/>
    <w:qFormat/>
    <w:rsid w:val="00E62CC7"/>
    <w:rPr>
      <w:color w:val="737373" w:themeColor="text1" w:themeTint="8C"/>
      <w:sz w:val="22"/>
      <w:u w:val="single"/>
    </w:rPr>
  </w:style>
  <w:style w:type="table" w:styleId="Grilledutableau">
    <w:name w:val="Table Grid"/>
    <w:basedOn w:val="TableauNormal"/>
    <w:uiPriority w:val="1"/>
    <w:rsid w:val="00E62CC7"/>
    <w:pPr>
      <w:spacing w:after="0" w:line="240" w:lineRule="auto"/>
    </w:pPr>
    <w:rPr>
      <w:rFonts w:eastAsiaTheme="minorEastAsia"/>
      <w:lang w:val="fr-FR"/>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M1">
    <w:name w:val="toc 1"/>
    <w:basedOn w:val="Normal"/>
    <w:next w:val="Normal"/>
    <w:autoRedefine/>
    <w:uiPriority w:val="99"/>
    <w:unhideWhenUsed/>
    <w:qFormat/>
    <w:rsid w:val="00E62CC7"/>
    <w:pPr>
      <w:tabs>
        <w:tab w:val="right" w:leader="dot" w:pos="8630"/>
      </w:tabs>
      <w:spacing w:after="40" w:line="240" w:lineRule="auto"/>
    </w:pPr>
    <w:rPr>
      <w:smallCaps/>
      <w:noProof/>
      <w:color w:val="9B2D1F" w:themeColor="accent2"/>
    </w:rPr>
  </w:style>
  <w:style w:type="paragraph" w:styleId="TM2">
    <w:name w:val="toc 2"/>
    <w:basedOn w:val="Normal"/>
    <w:next w:val="Normal"/>
    <w:autoRedefine/>
    <w:uiPriority w:val="99"/>
    <w:unhideWhenUsed/>
    <w:qFormat/>
    <w:rsid w:val="00E62CC7"/>
    <w:pPr>
      <w:tabs>
        <w:tab w:val="right" w:leader="dot" w:pos="8630"/>
      </w:tabs>
      <w:spacing w:after="40" w:line="240" w:lineRule="auto"/>
      <w:ind w:left="216"/>
    </w:pPr>
    <w:rPr>
      <w:smallCaps/>
      <w:noProof/>
    </w:rPr>
  </w:style>
  <w:style w:type="paragraph" w:styleId="TM3">
    <w:name w:val="toc 3"/>
    <w:basedOn w:val="Normal"/>
    <w:next w:val="Normal"/>
    <w:autoRedefine/>
    <w:uiPriority w:val="99"/>
    <w:semiHidden/>
    <w:unhideWhenUsed/>
    <w:qFormat/>
    <w:rsid w:val="00E62CC7"/>
    <w:pPr>
      <w:tabs>
        <w:tab w:val="right" w:leader="dot" w:pos="8630"/>
      </w:tabs>
      <w:spacing w:after="40" w:line="240" w:lineRule="auto"/>
      <w:ind w:left="446"/>
    </w:pPr>
    <w:rPr>
      <w:smallCaps/>
      <w:noProof/>
    </w:rPr>
  </w:style>
  <w:style w:type="paragraph" w:styleId="TM4">
    <w:name w:val="toc 4"/>
    <w:basedOn w:val="Normal"/>
    <w:next w:val="Normal"/>
    <w:autoRedefine/>
    <w:uiPriority w:val="99"/>
    <w:semiHidden/>
    <w:unhideWhenUsed/>
    <w:qFormat/>
    <w:rsid w:val="00E62CC7"/>
    <w:pPr>
      <w:tabs>
        <w:tab w:val="right" w:leader="dot" w:pos="8630"/>
      </w:tabs>
      <w:spacing w:after="40" w:line="240" w:lineRule="auto"/>
      <w:ind w:left="662"/>
    </w:pPr>
    <w:rPr>
      <w:smallCaps/>
      <w:noProof/>
    </w:rPr>
  </w:style>
  <w:style w:type="paragraph" w:styleId="TM5">
    <w:name w:val="toc 5"/>
    <w:basedOn w:val="Normal"/>
    <w:next w:val="Normal"/>
    <w:autoRedefine/>
    <w:uiPriority w:val="99"/>
    <w:semiHidden/>
    <w:unhideWhenUsed/>
    <w:qFormat/>
    <w:rsid w:val="00E62CC7"/>
    <w:pPr>
      <w:tabs>
        <w:tab w:val="right" w:leader="dot" w:pos="8630"/>
      </w:tabs>
      <w:spacing w:after="40" w:line="240" w:lineRule="auto"/>
      <w:ind w:left="878"/>
    </w:pPr>
    <w:rPr>
      <w:smallCaps/>
      <w:noProof/>
    </w:rPr>
  </w:style>
  <w:style w:type="paragraph" w:styleId="TM6">
    <w:name w:val="toc 6"/>
    <w:basedOn w:val="Normal"/>
    <w:next w:val="Normal"/>
    <w:autoRedefine/>
    <w:uiPriority w:val="99"/>
    <w:semiHidden/>
    <w:unhideWhenUsed/>
    <w:qFormat/>
    <w:rsid w:val="00E62CC7"/>
    <w:pPr>
      <w:tabs>
        <w:tab w:val="right" w:leader="dot" w:pos="8630"/>
      </w:tabs>
      <w:spacing w:after="40" w:line="240" w:lineRule="auto"/>
      <w:ind w:left="1094"/>
    </w:pPr>
    <w:rPr>
      <w:smallCaps/>
      <w:noProof/>
    </w:rPr>
  </w:style>
  <w:style w:type="paragraph" w:styleId="TM7">
    <w:name w:val="toc 7"/>
    <w:basedOn w:val="Normal"/>
    <w:next w:val="Normal"/>
    <w:autoRedefine/>
    <w:uiPriority w:val="99"/>
    <w:semiHidden/>
    <w:unhideWhenUsed/>
    <w:qFormat/>
    <w:rsid w:val="00E62CC7"/>
    <w:pPr>
      <w:tabs>
        <w:tab w:val="right" w:leader="dot" w:pos="8630"/>
      </w:tabs>
      <w:spacing w:after="40" w:line="240" w:lineRule="auto"/>
      <w:ind w:left="1325"/>
    </w:pPr>
    <w:rPr>
      <w:smallCaps/>
      <w:noProof/>
    </w:rPr>
  </w:style>
  <w:style w:type="paragraph" w:styleId="TM8">
    <w:name w:val="toc 8"/>
    <w:basedOn w:val="Normal"/>
    <w:next w:val="Normal"/>
    <w:autoRedefine/>
    <w:uiPriority w:val="99"/>
    <w:semiHidden/>
    <w:unhideWhenUsed/>
    <w:qFormat/>
    <w:rsid w:val="00E62CC7"/>
    <w:pPr>
      <w:tabs>
        <w:tab w:val="right" w:leader="dot" w:pos="8630"/>
      </w:tabs>
      <w:spacing w:after="40" w:line="240" w:lineRule="auto"/>
      <w:ind w:left="1540"/>
    </w:pPr>
    <w:rPr>
      <w:smallCaps/>
      <w:noProof/>
    </w:rPr>
  </w:style>
  <w:style w:type="paragraph" w:styleId="TM9">
    <w:name w:val="toc 9"/>
    <w:basedOn w:val="Normal"/>
    <w:next w:val="Normal"/>
    <w:autoRedefine/>
    <w:uiPriority w:val="99"/>
    <w:semiHidden/>
    <w:unhideWhenUsed/>
    <w:qFormat/>
    <w:rsid w:val="00E62CC7"/>
    <w:pPr>
      <w:tabs>
        <w:tab w:val="right" w:leader="dot" w:pos="8630"/>
      </w:tabs>
      <w:spacing w:after="40" w:line="240" w:lineRule="auto"/>
      <w:ind w:left="1760"/>
    </w:pPr>
    <w:rPr>
      <w:smallCaps/>
      <w:noProof/>
    </w:rPr>
  </w:style>
  <w:style w:type="character" w:styleId="Lienhypertexte">
    <w:name w:val="Hyperlink"/>
    <w:basedOn w:val="Policepardfaut"/>
    <w:uiPriority w:val="99"/>
    <w:semiHidden/>
    <w:unhideWhenUsed/>
    <w:rsid w:val="00E62CC7"/>
    <w:rPr>
      <w:color w:val="CC9900" w:themeColor="hyperlink"/>
      <w:u w:val="single"/>
    </w:rPr>
  </w:style>
  <w:style w:type="paragraph" w:styleId="Paragraphedeliste">
    <w:name w:val="List Paragraph"/>
    <w:basedOn w:val="Normal"/>
    <w:uiPriority w:val="34"/>
    <w:qFormat/>
    <w:rsid w:val="00661353"/>
    <w:pPr>
      <w:ind w:left="720"/>
      <w:contextualSpacing/>
    </w:pPr>
  </w:style>
  <w:style w:type="paragraph" w:customStyle="1" w:styleId="Paramtres">
    <w:name w:val="Paramètres"/>
    <w:basedOn w:val="Normal"/>
    <w:link w:val="ParamtresCar"/>
    <w:qFormat/>
    <w:rsid w:val="00146FC6"/>
    <w:pPr>
      <w:spacing w:before="120" w:after="120" w:line="240" w:lineRule="auto"/>
    </w:pPr>
    <w:rPr>
      <w:i/>
      <w:sz w:val="20"/>
      <w:szCs w:val="20"/>
    </w:rPr>
  </w:style>
  <w:style w:type="character" w:customStyle="1" w:styleId="ParamtresCar">
    <w:name w:val="Paramètres Car"/>
    <w:basedOn w:val="Policepardfaut"/>
    <w:link w:val="Paramtres"/>
    <w:rsid w:val="00146FC6"/>
    <w:rPr>
      <w:rFonts w:eastAsiaTheme="minorEastAsia"/>
      <w:i/>
      <w:color w:val="000000" w:themeColor="text1"/>
      <w:sz w:val="20"/>
      <w:szCs w:val="20"/>
      <w:lang w:val="fr-FR"/>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jpe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image" Target="media/image15.jpeg"/><Relationship Id="rId2" Type="http://schemas.openxmlformats.org/officeDocument/2006/relationships/customXml" Target="../customXml/item2.xml"/><Relationship Id="rId16" Type="http://schemas.openxmlformats.org/officeDocument/2006/relationships/image" Target="media/image6.jpeg"/><Relationship Id="rId20" Type="http://schemas.openxmlformats.org/officeDocument/2006/relationships/image" Target="media/image10.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jpeg"/><Relationship Id="rId5" Type="http://schemas.openxmlformats.org/officeDocument/2006/relationships/numbering" Target="numbering.xml"/><Relationship Id="rId15" Type="http://schemas.openxmlformats.org/officeDocument/2006/relationships/image" Target="media/image5.jpeg"/><Relationship Id="rId23" Type="http://schemas.openxmlformats.org/officeDocument/2006/relationships/image" Target="media/image13.jpeg"/><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9.jpe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 Id="rId22" Type="http://schemas.openxmlformats.org/officeDocument/2006/relationships/image" Target="media/image12.jpeg"/><Relationship Id="rId27" Type="http://schemas.openxmlformats.org/officeDocument/2006/relationships/footer" Target="footer1.xml"/><Relationship Id="rId30"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Olivier\Application%20Data\Microsoft\Template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CA7AFAADE7A74290A8EBC3DB5B474C51"/>
        <w:category>
          <w:name w:val="Général"/>
          <w:gallery w:val="placeholder"/>
        </w:category>
        <w:types>
          <w:type w:val="bbPlcHdr"/>
        </w:types>
        <w:behaviors>
          <w:behavior w:val="content"/>
        </w:behaviors>
        <w:guid w:val="{B70F38B4-766A-4ABC-982D-100D95C8DEE5}"/>
      </w:docPartPr>
      <w:docPartBody>
        <w:p w:rsidR="00FF06E0" w:rsidRDefault="00562C77">
          <w:pPr>
            <w:pStyle w:val="CA7AFAADE7A74290A8EBC3DB5B474C51"/>
          </w:pPr>
          <w:r>
            <w:t>[Tapez le titre du document]</w:t>
          </w:r>
        </w:p>
      </w:docPartBody>
    </w:docPart>
    <w:docPart>
      <w:docPartPr>
        <w:name w:val="3C979BC258A14C77AE28870662A3502C"/>
        <w:category>
          <w:name w:val="Général"/>
          <w:gallery w:val="placeholder"/>
        </w:category>
        <w:types>
          <w:type w:val="bbPlcHdr"/>
        </w:types>
        <w:behaviors>
          <w:behavior w:val="content"/>
        </w:behaviors>
        <w:guid w:val="{6B833C13-E486-4558-8DC1-846CFF337A6B}"/>
      </w:docPartPr>
      <w:docPartBody>
        <w:p w:rsidR="00FF06E0" w:rsidRDefault="00562C77">
          <w:pPr>
            <w:pStyle w:val="3C979BC258A14C77AE28870662A3502C"/>
          </w:pPr>
          <w:r>
            <w:t>[Tapez le sous-titre du document]</w:t>
          </w:r>
        </w:p>
      </w:docPartBody>
    </w:docPart>
    <w:docPart>
      <w:docPartPr>
        <w:name w:val="EF686AB99F8A484D8FC58F94E22931AD"/>
        <w:category>
          <w:name w:val="Général"/>
          <w:gallery w:val="placeholder"/>
        </w:category>
        <w:types>
          <w:type w:val="bbPlcHdr"/>
        </w:types>
        <w:behaviors>
          <w:behavior w:val="content"/>
        </w:behaviors>
        <w:guid w:val="{B86B6E81-7F84-4FE9-88C0-192FD62EF855}"/>
      </w:docPartPr>
      <w:docPartBody>
        <w:p w:rsidR="00FF06E0" w:rsidRDefault="00562C77">
          <w:pPr>
            <w:pStyle w:val="EF686AB99F8A484D8FC58F94E22931AD"/>
          </w:pPr>
          <w:r>
            <w:rPr>
              <w:rFonts w:asciiTheme="majorHAnsi" w:eastAsiaTheme="majorEastAsia" w:hAnsiTheme="majorHAnsi" w:cstheme="majorBidi"/>
              <w:color w:val="FFFFFF" w:themeColor="background1"/>
              <w:sz w:val="72"/>
              <w:szCs w:val="72"/>
            </w:rPr>
            <w:t>[Tapez le titre du document]</w:t>
          </w:r>
        </w:p>
      </w:docPartBody>
    </w:docPart>
    <w:docPart>
      <w:docPartPr>
        <w:name w:val="8E30769E8C0D4C53808D11C37DF43465"/>
        <w:category>
          <w:name w:val="Général"/>
          <w:gallery w:val="placeholder"/>
        </w:category>
        <w:types>
          <w:type w:val="bbPlcHdr"/>
        </w:types>
        <w:behaviors>
          <w:behavior w:val="content"/>
        </w:behaviors>
        <w:guid w:val="{E11D8620-9DA4-4E6F-B38A-46072A6DB64D}"/>
      </w:docPartPr>
      <w:docPartBody>
        <w:p w:rsidR="00FF06E0" w:rsidRDefault="00562C77">
          <w:pPr>
            <w:pStyle w:val="8E30769E8C0D4C53808D11C37DF43465"/>
          </w:pPr>
          <w:r>
            <w:rPr>
              <w:sz w:val="36"/>
              <w:szCs w:val="36"/>
            </w:rPr>
            <w:t>[Tapez le sous-titre du document]</w:t>
          </w:r>
        </w:p>
      </w:docPartBody>
    </w:docPart>
  </w:docParts>
</w:glossaryDocument>
</file>

<file path=word/glossary/fontTable.xml><?xml version="1.0" encoding="utf-8"?>
<w:fonts xmlns:r="http://schemas.openxmlformats.org/officeDocument/2006/relationships" xmlns:w="http://schemas.openxmlformats.org/wordprocessingml/2006/main">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562C77"/>
    <w:rsid w:val="00074C01"/>
    <w:rsid w:val="00562C77"/>
    <w:rsid w:val="0085625D"/>
    <w:rsid w:val="00881EF5"/>
    <w:rsid w:val="00FF06E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06E0"/>
  </w:style>
  <w:style w:type="paragraph" w:styleId="Titre1">
    <w:name w:val="heading 1"/>
    <w:basedOn w:val="Normal"/>
    <w:next w:val="Normal"/>
    <w:link w:val="Titre1Car"/>
    <w:uiPriority w:val="9"/>
    <w:qFormat/>
    <w:rsid w:val="00FF06E0"/>
    <w:pPr>
      <w:spacing w:before="300" w:after="40" w:line="240" w:lineRule="auto"/>
      <w:outlineLvl w:val="0"/>
    </w:pPr>
    <w:rPr>
      <w:rFonts w:asciiTheme="majorHAnsi" w:eastAsiaTheme="minorHAnsi" w:hAnsiTheme="majorHAnsi" w:cs="Times New Roman"/>
      <w:b/>
      <w:color w:val="365F91" w:themeColor="accent1" w:themeShade="BF"/>
      <w:spacing w:val="20"/>
      <w:sz w:val="28"/>
      <w:szCs w:val="32"/>
      <w:lang w:val="en-US" w:eastAsia="en-US"/>
    </w:rPr>
  </w:style>
  <w:style w:type="paragraph" w:styleId="Titre2">
    <w:name w:val="heading 2"/>
    <w:basedOn w:val="Normal"/>
    <w:next w:val="Normal"/>
    <w:link w:val="Titre2Car"/>
    <w:uiPriority w:val="9"/>
    <w:qFormat/>
    <w:rsid w:val="00FF06E0"/>
    <w:pPr>
      <w:spacing w:before="240" w:after="40" w:line="240" w:lineRule="auto"/>
      <w:outlineLvl w:val="1"/>
    </w:pPr>
    <w:rPr>
      <w:rFonts w:asciiTheme="majorHAnsi" w:eastAsiaTheme="minorHAnsi" w:hAnsiTheme="majorHAnsi" w:cs="Times New Roman"/>
      <w:b/>
      <w:color w:val="365F91" w:themeColor="accent1" w:themeShade="BF"/>
      <w:spacing w:val="20"/>
      <w:sz w:val="24"/>
      <w:szCs w:val="28"/>
      <w:lang w:val="en-US" w:eastAsia="en-US"/>
    </w:rPr>
  </w:style>
  <w:style w:type="paragraph" w:styleId="Titre3">
    <w:name w:val="heading 3"/>
    <w:basedOn w:val="Normal"/>
    <w:next w:val="Normal"/>
    <w:link w:val="Titre3Car"/>
    <w:uiPriority w:val="9"/>
    <w:qFormat/>
    <w:rsid w:val="00FF06E0"/>
    <w:pPr>
      <w:spacing w:before="200" w:after="40" w:line="240" w:lineRule="auto"/>
      <w:outlineLvl w:val="2"/>
    </w:pPr>
    <w:rPr>
      <w:rFonts w:asciiTheme="majorHAnsi" w:eastAsiaTheme="minorHAnsi" w:hAnsiTheme="majorHAnsi" w:cs="Times New Roman"/>
      <w:b/>
      <w:color w:val="4F81BD" w:themeColor="accent1"/>
      <w:spacing w:val="20"/>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A7AFAADE7A74290A8EBC3DB5B474C51">
    <w:name w:val="CA7AFAADE7A74290A8EBC3DB5B474C51"/>
    <w:rsid w:val="00FF06E0"/>
  </w:style>
  <w:style w:type="paragraph" w:customStyle="1" w:styleId="3C979BC258A14C77AE28870662A3502C">
    <w:name w:val="3C979BC258A14C77AE28870662A3502C"/>
    <w:rsid w:val="00FF06E0"/>
  </w:style>
  <w:style w:type="character" w:customStyle="1" w:styleId="Titre1Car">
    <w:name w:val="Titre 1 Car"/>
    <w:basedOn w:val="Policepardfaut"/>
    <w:link w:val="Titre1"/>
    <w:uiPriority w:val="9"/>
    <w:rsid w:val="00FF06E0"/>
    <w:rPr>
      <w:rFonts w:asciiTheme="majorHAnsi" w:eastAsiaTheme="minorHAnsi" w:hAnsiTheme="majorHAnsi" w:cs="Times New Roman"/>
      <w:b/>
      <w:color w:val="365F91" w:themeColor="accent1" w:themeShade="BF"/>
      <w:spacing w:val="20"/>
      <w:sz w:val="28"/>
      <w:szCs w:val="32"/>
      <w:lang w:val="en-US" w:eastAsia="en-US"/>
    </w:rPr>
  </w:style>
  <w:style w:type="character" w:customStyle="1" w:styleId="Titre2Car">
    <w:name w:val="Titre 2 Car"/>
    <w:basedOn w:val="Policepardfaut"/>
    <w:link w:val="Titre2"/>
    <w:uiPriority w:val="9"/>
    <w:rsid w:val="00FF06E0"/>
    <w:rPr>
      <w:rFonts w:asciiTheme="majorHAnsi" w:eastAsiaTheme="minorHAnsi" w:hAnsiTheme="majorHAnsi" w:cs="Times New Roman"/>
      <w:b/>
      <w:color w:val="365F91" w:themeColor="accent1" w:themeShade="BF"/>
      <w:spacing w:val="20"/>
      <w:sz w:val="24"/>
      <w:szCs w:val="28"/>
      <w:lang w:val="en-US" w:eastAsia="en-US"/>
    </w:rPr>
  </w:style>
  <w:style w:type="character" w:customStyle="1" w:styleId="Titre3Car">
    <w:name w:val="Titre 3 Car"/>
    <w:basedOn w:val="Policepardfaut"/>
    <w:link w:val="Titre3"/>
    <w:uiPriority w:val="9"/>
    <w:rsid w:val="00FF06E0"/>
    <w:rPr>
      <w:rFonts w:asciiTheme="majorHAnsi" w:eastAsiaTheme="minorHAnsi" w:hAnsiTheme="majorHAnsi" w:cs="Times New Roman"/>
      <w:b/>
      <w:color w:val="4F81BD" w:themeColor="accent1"/>
      <w:spacing w:val="20"/>
      <w:sz w:val="24"/>
      <w:szCs w:val="24"/>
      <w:lang w:val="en-US" w:eastAsia="en-US"/>
    </w:rPr>
  </w:style>
  <w:style w:type="character" w:styleId="Textedelespacerserv">
    <w:name w:val="Placeholder Text"/>
    <w:basedOn w:val="Policepardfaut"/>
    <w:uiPriority w:val="99"/>
    <w:semiHidden/>
    <w:rsid w:val="00FF06E0"/>
    <w:rPr>
      <w:color w:val="808080"/>
    </w:rPr>
  </w:style>
  <w:style w:type="paragraph" w:customStyle="1" w:styleId="EF686AB99F8A484D8FC58F94E22931AD">
    <w:name w:val="EF686AB99F8A484D8FC58F94E22931AD"/>
    <w:rsid w:val="00FF06E0"/>
  </w:style>
  <w:style w:type="paragraph" w:customStyle="1" w:styleId="8E30769E8C0D4C53808D11C37DF43465">
    <w:name w:val="8E30769E8C0D4C53808D11C37DF43465"/>
    <w:rsid w:val="00FF06E0"/>
  </w:style>
  <w:style w:type="paragraph" w:customStyle="1" w:styleId="62418E27506A42A0A9673C0E58FB64C1">
    <w:name w:val="62418E27506A42A0A9673C0E58FB64C1"/>
    <w:rsid w:val="00FF06E0"/>
  </w:style>
  <w:style w:type="paragraph" w:customStyle="1" w:styleId="27420AB65B094CE9A9978C9F86E5612A">
    <w:name w:val="27420AB65B094CE9A9978C9F86E5612A"/>
    <w:rsid w:val="00FF06E0"/>
  </w:style>
  <w:style w:type="paragraph" w:customStyle="1" w:styleId="F3BC4088F534443E9910234CCCA29002">
    <w:name w:val="F3BC4088F534443E9910234CCCA29002"/>
    <w:rsid w:val="00FF06E0"/>
  </w:style>
  <w:style w:type="paragraph" w:customStyle="1" w:styleId="1D5E8252393A4A88A2B866C49862283A">
    <w:name w:val="1D5E8252393A4A88A2B866C49862283A"/>
    <w:rsid w:val="00FF06E0"/>
  </w:style>
  <w:style w:type="paragraph" w:customStyle="1" w:styleId="C5CCFE71E4AE48DCAAF1455CC20D5842">
    <w:name w:val="C5CCFE71E4AE48DCAAF1455CC20D5842"/>
    <w:rsid w:val="00FF06E0"/>
  </w:style>
  <w:style w:type="paragraph" w:customStyle="1" w:styleId="BAB8F402AA9F46289F6BA2EBDDB9E4CC">
    <w:name w:val="BAB8F402AA9F46289F6BA2EBDDB9E4CC"/>
    <w:rsid w:val="00FF06E0"/>
  </w:style>
  <w:style w:type="paragraph" w:customStyle="1" w:styleId="396C4FB9B4F546FCB5FDDF8DF5C12FC9">
    <w:name w:val="396C4FB9B4F546FCB5FDDF8DF5C12FC9"/>
    <w:rsid w:val="00FF06E0"/>
  </w:style>
  <w:style w:type="paragraph" w:customStyle="1" w:styleId="A260831ECACC4D438036F16B3EE55BBB">
    <w:name w:val="A260831ECACC4D438036F16B3EE55BBB"/>
    <w:rsid w:val="00FF06E0"/>
  </w:style>
</w:styles>
</file>

<file path=word/glossary/webSettings.xml><?xml version="1.0" encoding="utf-8"?>
<w:webSettings xmlns:r="http://schemas.openxmlformats.org/officeDocument/2006/relationships" xmlns:w="http://schemas.openxmlformats.org/wordprocessingml/2006/main">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1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Office Classique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2007-10-19T00:00:00</PublishDate>
  <Abstract/>
  <CompanyAddress/>
  <CompanyPhone/>
  <CompanyFax/>
  <CompanyEmail/>
</CoverPageProperties>
</file>

<file path=customXml/item2.xml><?xml version="1.0" encoding="utf-8"?>
<templateProperties xmlns="urn:microsoft.template.properties">
  <_Version/>
  <_LCID/>
</templateProperties>
</file>

<file path=customXml/item3.xml><?xml version="1.0" encoding="utf-8"?>
<tns:customPropertyEditors xmlns:tns="http://schemas.microsoft.com/office/2006/customDocumentInformationPanel">
  <tns:showOnOpen/>
  <tns:defaultPropertyEditorNamespace/>
</tns:customPropertyEditor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229087-0CE3-49F2-8F52-E7138F37D32E}">
  <ds:schemaRefs>
    <ds:schemaRef ds:uri="urn:microsoft.template.properties"/>
  </ds:schemaRefs>
</ds:datastoreItem>
</file>

<file path=customXml/itemProps3.xml><?xml version="1.0" encoding="utf-8"?>
<ds:datastoreItem xmlns:ds="http://schemas.openxmlformats.org/officeDocument/2006/customXml" ds:itemID="{83B41FA1-A166-4203-827F-22BD32762337}">
  <ds:schemaRefs>
    <ds:schemaRef ds:uri="http://schemas.microsoft.com/office/2006/customDocumentInformationPanel"/>
  </ds:schemaRefs>
</ds:datastoreItem>
</file>

<file path=customXml/itemProps4.xml><?xml version="1.0" encoding="utf-8"?>
<ds:datastoreItem xmlns:ds="http://schemas.openxmlformats.org/officeDocument/2006/customXml" ds:itemID="{DE11C7DC-6D65-4C26-A665-3E373E107D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Report.dotx</Template>
  <TotalTime>235</TotalTime>
  <Pages>18</Pages>
  <Words>2002</Words>
  <Characters>11013</Characters>
  <Application>Microsoft Office Word</Application>
  <DocSecurity>0</DocSecurity>
  <Lines>91</Lines>
  <Paragraphs>25</Paragraphs>
  <ScaleCrop>false</ScaleCrop>
  <HeadingPairs>
    <vt:vector size="6" baseType="variant">
      <vt:variant>
        <vt:lpstr>Titre</vt:lpstr>
      </vt:variant>
      <vt:variant>
        <vt:i4>1</vt:i4>
      </vt:variant>
      <vt:variant>
        <vt:lpstr>Title</vt:lpstr>
      </vt:variant>
      <vt:variant>
        <vt:i4>1</vt:i4>
      </vt:variant>
      <vt:variant>
        <vt:lpstr>Headings</vt:lpstr>
      </vt:variant>
      <vt:variant>
        <vt:i4>2</vt:i4>
      </vt:variant>
    </vt:vector>
  </HeadingPairs>
  <TitlesOfParts>
    <vt:vector size="4" baseType="lpstr">
      <vt:lpstr>Rapport d’analyse</vt:lpstr>
      <vt:lpstr/>
      <vt:lpstr>    Heading 2</vt:lpstr>
      <vt:lpstr>        Heading 3</vt:lpstr>
    </vt:vector>
  </TitlesOfParts>
  <Company>Nom du projet : ProGPS</Company>
  <LinksUpToDate>false</LinksUpToDate>
  <CharactersWithSpaces>12990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Projet de génie logiciel</dc:subject>
  <dc:creator>BERTHOMME Olivier</dc:creator>
  <cp:keywords/>
  <dc:description/>
  <cp:lastModifiedBy>BERTHOMME Olivier</cp:lastModifiedBy>
  <cp:revision>63</cp:revision>
  <cp:lastPrinted>2007-10-19T21:42:00Z</cp:lastPrinted>
  <dcterms:created xsi:type="dcterms:W3CDTF">2007-10-18T13:01:00Z</dcterms:created>
  <dcterms:modified xsi:type="dcterms:W3CDTF">2007-10-19T21:44:00Z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LCID">
    <vt:i4>1036</vt:i4>
  </property>
  <property fmtid="{D5CDD505-2E9C-101B-9397-08002B2CF9AE}" pid="3" name="_Version">
    <vt:lpwstr>0809</vt:lpwstr>
  </property>
  <property fmtid="{D5CDD505-2E9C-101B-9397-08002B2CF9AE}" pid="4" name="_TemplateID">
    <vt:lpwstr>TC101927411036</vt:lpwstr>
  </property>
</Properties>
</file>